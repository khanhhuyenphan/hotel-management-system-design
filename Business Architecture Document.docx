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B4DC" w14:textId="22FCD60D" w:rsidR="00000000" w:rsidRPr="00B01AA3" w:rsidRDefault="00583AE5">
      <w:pPr>
        <w:pStyle w:val="Title"/>
        <w:jc w:val="right"/>
        <w:rPr>
          <w:rFonts w:ascii="Times New Roman" w:hAnsi="Times New Roman"/>
        </w:rPr>
      </w:pPr>
      <w:r w:rsidRPr="00B01AA3">
        <w:rPr>
          <w:rFonts w:ascii="Times New Roman" w:hAnsi="Times New Roman"/>
        </w:rPr>
        <w:t>Carti Hotel Management System</w:t>
      </w:r>
    </w:p>
    <w:p w14:paraId="232F352A" w14:textId="77777777" w:rsidR="00000000" w:rsidRPr="00B01AA3" w:rsidRDefault="00000000">
      <w:pPr>
        <w:pStyle w:val="Title"/>
        <w:jc w:val="right"/>
        <w:rPr>
          <w:rFonts w:ascii="Times New Roman" w:hAnsi="Times New Roman"/>
        </w:rPr>
      </w:pPr>
      <w:r w:rsidRPr="00B01AA3">
        <w:rPr>
          <w:rFonts w:ascii="Times New Roman" w:hAnsi="Times New Roman"/>
        </w:rPr>
        <w:fldChar w:fldCharType="begin"/>
      </w:r>
      <w:r w:rsidRPr="00B01AA3">
        <w:rPr>
          <w:rFonts w:ascii="Times New Roman" w:hAnsi="Times New Roman"/>
        </w:rPr>
        <w:instrText xml:space="preserve"> TITLE  \* MERGEFORMAT </w:instrText>
      </w:r>
      <w:r w:rsidRPr="00B01AA3">
        <w:rPr>
          <w:rFonts w:ascii="Times New Roman" w:hAnsi="Times New Roman"/>
        </w:rPr>
        <w:fldChar w:fldCharType="separate"/>
      </w:r>
      <w:r w:rsidR="00583AE5" w:rsidRPr="00B01AA3">
        <w:rPr>
          <w:rFonts w:ascii="Times New Roman" w:hAnsi="Times New Roman"/>
        </w:rPr>
        <w:t>Business Architecture Document</w:t>
      </w:r>
      <w:r w:rsidRPr="00B01AA3">
        <w:rPr>
          <w:rFonts w:ascii="Times New Roman" w:hAnsi="Times New Roman"/>
        </w:rPr>
        <w:fldChar w:fldCharType="end"/>
      </w:r>
    </w:p>
    <w:p w14:paraId="65174C8B" w14:textId="77777777" w:rsidR="00000000" w:rsidRPr="00B01AA3" w:rsidRDefault="00000000">
      <w:pPr>
        <w:pStyle w:val="Title"/>
        <w:jc w:val="right"/>
        <w:rPr>
          <w:rFonts w:ascii="Times New Roman" w:hAnsi="Times New Roman"/>
        </w:rPr>
      </w:pPr>
    </w:p>
    <w:p w14:paraId="49E06ADB" w14:textId="69B4DCE0" w:rsidR="00000000" w:rsidRPr="00B01AA3" w:rsidRDefault="00000000">
      <w:pPr>
        <w:pStyle w:val="Title"/>
        <w:jc w:val="right"/>
        <w:rPr>
          <w:rFonts w:ascii="Times New Roman" w:hAnsi="Times New Roman"/>
          <w:sz w:val="28"/>
        </w:rPr>
      </w:pPr>
      <w:r w:rsidRPr="00B01AA3">
        <w:rPr>
          <w:rFonts w:ascii="Times New Roman" w:hAnsi="Times New Roman"/>
          <w:sz w:val="28"/>
        </w:rPr>
        <w:t>Version 1.0</w:t>
      </w:r>
    </w:p>
    <w:p w14:paraId="41701EC9" w14:textId="77777777" w:rsidR="00000000" w:rsidRPr="00B01AA3" w:rsidRDefault="00000000">
      <w:pPr>
        <w:pStyle w:val="BodyText"/>
      </w:pPr>
    </w:p>
    <w:p w14:paraId="70C6B70D" w14:textId="1DEA9136" w:rsidR="00000000" w:rsidRPr="00B01AA3" w:rsidRDefault="00000000" w:rsidP="00583AE5">
      <w:pPr>
        <w:pStyle w:val="InfoBlue"/>
        <w:sectPr w:rsidR="00000000" w:rsidRPr="00B01AA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2695C05" w14:textId="77777777" w:rsidR="00000000" w:rsidRPr="00B01AA3" w:rsidRDefault="00000000">
      <w:pPr>
        <w:pStyle w:val="Title"/>
        <w:rPr>
          <w:rFonts w:ascii="Times New Roman" w:hAnsi="Times New Roman"/>
        </w:rPr>
      </w:pPr>
      <w:r w:rsidRPr="00B01AA3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B01AA3" w14:paraId="7EDB228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EFBEDAD" w14:textId="77777777" w:rsidR="00000000" w:rsidRPr="00B01AA3" w:rsidRDefault="00000000">
            <w:pPr>
              <w:pStyle w:val="Tabletext"/>
              <w:jc w:val="center"/>
              <w:rPr>
                <w:b/>
              </w:rPr>
            </w:pPr>
            <w:r w:rsidRPr="00B01AA3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D9F916" w14:textId="77777777" w:rsidR="00000000" w:rsidRPr="00B01AA3" w:rsidRDefault="00000000">
            <w:pPr>
              <w:pStyle w:val="Tabletext"/>
              <w:jc w:val="center"/>
              <w:rPr>
                <w:b/>
              </w:rPr>
            </w:pPr>
            <w:r w:rsidRPr="00B01AA3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235A8EB" w14:textId="77777777" w:rsidR="00000000" w:rsidRPr="00B01AA3" w:rsidRDefault="00000000">
            <w:pPr>
              <w:pStyle w:val="Tabletext"/>
              <w:jc w:val="center"/>
              <w:rPr>
                <w:b/>
              </w:rPr>
            </w:pPr>
            <w:r w:rsidRPr="00B01AA3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F9E16BD" w14:textId="77777777" w:rsidR="00000000" w:rsidRPr="00B01AA3" w:rsidRDefault="00000000">
            <w:pPr>
              <w:pStyle w:val="Tabletext"/>
              <w:jc w:val="center"/>
              <w:rPr>
                <w:b/>
              </w:rPr>
            </w:pPr>
            <w:r w:rsidRPr="00B01AA3">
              <w:rPr>
                <w:b/>
              </w:rPr>
              <w:t>Author</w:t>
            </w:r>
          </w:p>
        </w:tc>
      </w:tr>
      <w:tr w:rsidR="00000000" w:rsidRPr="00B01AA3" w14:paraId="2A20996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7C98FE2" w14:textId="63AB8557" w:rsidR="00000000" w:rsidRPr="00B01AA3" w:rsidRDefault="00583AE5">
            <w:pPr>
              <w:pStyle w:val="Tabletext"/>
            </w:pPr>
            <w:r w:rsidRPr="00B01AA3">
              <w:t>20/10/2024</w:t>
            </w:r>
          </w:p>
        </w:tc>
        <w:tc>
          <w:tcPr>
            <w:tcW w:w="1152" w:type="dxa"/>
          </w:tcPr>
          <w:p w14:paraId="4AA192F7" w14:textId="4FC39AA3" w:rsidR="00000000" w:rsidRPr="00B01AA3" w:rsidRDefault="00583AE5">
            <w:pPr>
              <w:pStyle w:val="Tabletext"/>
            </w:pPr>
            <w:r w:rsidRPr="00B01AA3">
              <w:t>1.0</w:t>
            </w:r>
          </w:p>
        </w:tc>
        <w:tc>
          <w:tcPr>
            <w:tcW w:w="3744" w:type="dxa"/>
          </w:tcPr>
          <w:p w14:paraId="338FDA9C" w14:textId="296C85C3" w:rsidR="00000000" w:rsidRPr="00B01AA3" w:rsidRDefault="00583AE5">
            <w:pPr>
              <w:pStyle w:val="Tabletext"/>
            </w:pPr>
            <w:r w:rsidRPr="00B01AA3">
              <w:t>Final Version</w:t>
            </w:r>
          </w:p>
        </w:tc>
        <w:tc>
          <w:tcPr>
            <w:tcW w:w="2304" w:type="dxa"/>
          </w:tcPr>
          <w:p w14:paraId="30C25416" w14:textId="26270218" w:rsidR="00000000" w:rsidRPr="00B01AA3" w:rsidRDefault="00583AE5">
            <w:pPr>
              <w:pStyle w:val="Tabletext"/>
            </w:pPr>
            <w:r w:rsidRPr="00B01AA3">
              <w:t>Phan Khanh Huyen</w:t>
            </w:r>
          </w:p>
        </w:tc>
      </w:tr>
      <w:tr w:rsidR="00000000" w:rsidRPr="00B01AA3" w14:paraId="6E9C5EA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FAA9E60" w14:textId="77777777" w:rsidR="00000000" w:rsidRPr="00B01AA3" w:rsidRDefault="00000000">
            <w:pPr>
              <w:pStyle w:val="Tabletext"/>
            </w:pPr>
          </w:p>
        </w:tc>
        <w:tc>
          <w:tcPr>
            <w:tcW w:w="1152" w:type="dxa"/>
          </w:tcPr>
          <w:p w14:paraId="0F8A900F" w14:textId="77777777" w:rsidR="00000000" w:rsidRPr="00B01AA3" w:rsidRDefault="00000000">
            <w:pPr>
              <w:pStyle w:val="Tabletext"/>
            </w:pPr>
          </w:p>
        </w:tc>
        <w:tc>
          <w:tcPr>
            <w:tcW w:w="3744" w:type="dxa"/>
          </w:tcPr>
          <w:p w14:paraId="51C5585B" w14:textId="77777777" w:rsidR="00000000" w:rsidRPr="00B01AA3" w:rsidRDefault="00000000">
            <w:pPr>
              <w:pStyle w:val="Tabletext"/>
            </w:pPr>
          </w:p>
        </w:tc>
        <w:tc>
          <w:tcPr>
            <w:tcW w:w="2304" w:type="dxa"/>
          </w:tcPr>
          <w:p w14:paraId="1ADB6AC9" w14:textId="77777777" w:rsidR="00000000" w:rsidRPr="00B01AA3" w:rsidRDefault="00000000">
            <w:pPr>
              <w:pStyle w:val="Tabletext"/>
            </w:pPr>
          </w:p>
        </w:tc>
      </w:tr>
      <w:tr w:rsidR="00000000" w:rsidRPr="00B01AA3" w14:paraId="2AA8084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FE94C37" w14:textId="77777777" w:rsidR="00000000" w:rsidRPr="00B01AA3" w:rsidRDefault="00000000">
            <w:pPr>
              <w:pStyle w:val="Tabletext"/>
            </w:pPr>
          </w:p>
        </w:tc>
        <w:tc>
          <w:tcPr>
            <w:tcW w:w="1152" w:type="dxa"/>
          </w:tcPr>
          <w:p w14:paraId="341DE8DF" w14:textId="77777777" w:rsidR="00000000" w:rsidRPr="00B01AA3" w:rsidRDefault="00000000">
            <w:pPr>
              <w:pStyle w:val="Tabletext"/>
            </w:pPr>
          </w:p>
        </w:tc>
        <w:tc>
          <w:tcPr>
            <w:tcW w:w="3744" w:type="dxa"/>
          </w:tcPr>
          <w:p w14:paraId="7A7B7578" w14:textId="77777777" w:rsidR="00000000" w:rsidRPr="00B01AA3" w:rsidRDefault="00000000">
            <w:pPr>
              <w:pStyle w:val="Tabletext"/>
            </w:pPr>
          </w:p>
        </w:tc>
        <w:tc>
          <w:tcPr>
            <w:tcW w:w="2304" w:type="dxa"/>
          </w:tcPr>
          <w:p w14:paraId="6D568137" w14:textId="77777777" w:rsidR="00000000" w:rsidRPr="00B01AA3" w:rsidRDefault="00000000">
            <w:pPr>
              <w:pStyle w:val="Tabletext"/>
            </w:pPr>
          </w:p>
        </w:tc>
      </w:tr>
      <w:tr w:rsidR="00000000" w:rsidRPr="00B01AA3" w14:paraId="79DC9E7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B534C6A" w14:textId="77777777" w:rsidR="00000000" w:rsidRPr="00B01AA3" w:rsidRDefault="00000000">
            <w:pPr>
              <w:pStyle w:val="Tabletext"/>
            </w:pPr>
          </w:p>
        </w:tc>
        <w:tc>
          <w:tcPr>
            <w:tcW w:w="1152" w:type="dxa"/>
          </w:tcPr>
          <w:p w14:paraId="15A73B34" w14:textId="77777777" w:rsidR="00000000" w:rsidRPr="00B01AA3" w:rsidRDefault="00000000">
            <w:pPr>
              <w:pStyle w:val="Tabletext"/>
            </w:pPr>
          </w:p>
        </w:tc>
        <w:tc>
          <w:tcPr>
            <w:tcW w:w="3744" w:type="dxa"/>
          </w:tcPr>
          <w:p w14:paraId="4B96F250" w14:textId="77777777" w:rsidR="00000000" w:rsidRPr="00B01AA3" w:rsidRDefault="00000000">
            <w:pPr>
              <w:pStyle w:val="Tabletext"/>
            </w:pPr>
          </w:p>
        </w:tc>
        <w:tc>
          <w:tcPr>
            <w:tcW w:w="2304" w:type="dxa"/>
          </w:tcPr>
          <w:p w14:paraId="78DAB848" w14:textId="77777777" w:rsidR="00000000" w:rsidRPr="00B01AA3" w:rsidRDefault="00000000">
            <w:pPr>
              <w:pStyle w:val="Tabletext"/>
            </w:pPr>
          </w:p>
        </w:tc>
      </w:tr>
    </w:tbl>
    <w:p w14:paraId="1FB7FBE5" w14:textId="77777777" w:rsidR="00000000" w:rsidRPr="00B01AA3" w:rsidRDefault="00000000">
      <w:pPr>
        <w:pStyle w:val="BodyText"/>
      </w:pPr>
    </w:p>
    <w:p w14:paraId="4C2F4043" w14:textId="77777777" w:rsidR="00B01AA3" w:rsidRPr="00B01AA3" w:rsidRDefault="00000000" w:rsidP="00B01AA3">
      <w:pPr>
        <w:pStyle w:val="Title"/>
        <w:rPr>
          <w:rFonts w:ascii="Times New Roman" w:hAnsi="Times New Roman"/>
        </w:rPr>
      </w:pPr>
      <w:r w:rsidRPr="00B01AA3">
        <w:rPr>
          <w:rFonts w:ascii="Times New Roman" w:hAnsi="Times New Roman"/>
        </w:rPr>
        <w:br w:type="page"/>
      </w:r>
    </w:p>
    <w:sdt>
      <w:sdtPr>
        <w:rPr>
          <w:rFonts w:ascii="Times New Roman" w:hAnsi="Times New Roman" w:cs="Times New Roman"/>
        </w:rPr>
        <w:id w:val="43603515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0"/>
          <w:szCs w:val="20"/>
        </w:rPr>
      </w:sdtEndPr>
      <w:sdtContent>
        <w:p w14:paraId="4BC125FA" w14:textId="42C8ACE5" w:rsidR="00B01AA3" w:rsidRPr="00B01AA3" w:rsidRDefault="00B01AA3" w:rsidP="00B01AA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01AA3">
            <w:rPr>
              <w:rFonts w:ascii="Times New Roman" w:hAnsi="Times New Roman" w:cs="Times New Roman"/>
              <w:b/>
              <w:bCs/>
              <w:color w:val="000000" w:themeColor="text1"/>
            </w:rPr>
            <w:t>Table of Contents</w:t>
          </w:r>
        </w:p>
        <w:p w14:paraId="49BF550D" w14:textId="7EA782B6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 w:rsidRPr="00B01AA3">
            <w:fldChar w:fldCharType="begin"/>
          </w:r>
          <w:r w:rsidRPr="00B01AA3">
            <w:instrText xml:space="preserve"> TOC \o "1-3" \h \z \u </w:instrText>
          </w:r>
          <w:r w:rsidRPr="00B01AA3">
            <w:fldChar w:fldCharType="separate"/>
          </w:r>
          <w:hyperlink w:anchor="_Toc183549430" w:history="1">
            <w:r w:rsidRPr="00B01AA3">
              <w:rPr>
                <w:rStyle w:val="Hyperlink"/>
                <w:noProof/>
              </w:rPr>
              <w:t>1.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Introduction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_Toc183549430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4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4C2EAE03" w14:textId="6CD207FC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1" w:history="1">
            <w:r w:rsidRPr="00B01AA3">
              <w:rPr>
                <w:rStyle w:val="Hyperlink"/>
                <w:noProof/>
              </w:rPr>
              <w:t>1.1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Purpose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_Toc183549431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4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35D67E36" w14:textId="587980C9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2" w:history="1">
            <w:r w:rsidRPr="00B01AA3">
              <w:rPr>
                <w:rStyle w:val="Hyperlink"/>
                <w:noProof/>
              </w:rPr>
              <w:t>1.2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Scope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_Toc183549432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4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00B49E49" w14:textId="68DF25B5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3" w:history="1">
            <w:r w:rsidRPr="00B01AA3">
              <w:rPr>
                <w:rStyle w:val="Hyperlink"/>
                <w:noProof/>
              </w:rPr>
              <w:t>1.3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Definitions, Acronyms, and Abbreviations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_Toc183549433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4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2C2900A1" w14:textId="68FEF9A6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4" w:history="1">
            <w:r w:rsidRPr="00B01AA3">
              <w:rPr>
                <w:rStyle w:val="Hyperlink"/>
                <w:noProof/>
              </w:rPr>
              <w:t>1.4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References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_Toc183549434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4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3C09FD7A" w14:textId="17E5C5FE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5" w:history="1">
            <w:r w:rsidRPr="00B01AA3">
              <w:rPr>
                <w:rStyle w:val="Hyperlink"/>
                <w:noProof/>
              </w:rPr>
              <w:t>1.5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Overview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_Toc183549435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4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664E0041" w14:textId="14BA2EE5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6" w:history="1">
            <w:r w:rsidRPr="00B01AA3">
              <w:rPr>
                <w:rStyle w:val="Hyperlink"/>
                <w:noProof/>
              </w:rPr>
              <w:t>2.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Architectural Representation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_Toc183549436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4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596CB858" w14:textId="1018F36B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7" w:history="1">
            <w:r w:rsidRPr="00B01AA3">
              <w:rPr>
                <w:rStyle w:val="Hyperlink"/>
                <w:noProof/>
              </w:rPr>
              <w:t>3.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Architectural Drivers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_Toc183549437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4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3AE8F60A" w14:textId="5DD6BE44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8" w:history="1">
            <w:r w:rsidRPr="00B01AA3">
              <w:rPr>
                <w:rStyle w:val="Hyperlink"/>
                <w:noProof/>
              </w:rPr>
              <w:t>4.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Market 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_Toc183549438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1633B0F5" w14:textId="49C8171C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39" w:history="1">
            <w:r w:rsidRPr="00B01AA3">
              <w:rPr>
                <w:rStyle w:val="Hyperlink"/>
                <w:noProof/>
              </w:rPr>
              <w:t>5.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Business Process 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_Toc183549439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581859E1" w14:textId="51C462ED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0" w:history="1">
            <w:r w:rsidRPr="00B01AA3">
              <w:rPr>
                <w:rStyle w:val="Hyperlink"/>
                <w:noProof/>
              </w:rPr>
              <w:t>5.1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Business Context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_Toc183549440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393CF364" w14:textId="557C8FCB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1" w:history="1">
            <w:r w:rsidRPr="00B01AA3">
              <w:rPr>
                <w:rStyle w:val="Hyperlink"/>
                <w:noProof/>
              </w:rPr>
              <w:t>5.2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Architecturally Significant Business Process 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_Toc183549441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72521752" w14:textId="30BE72D6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2" w:history="1">
            <w:r w:rsidRPr="00B01AA3">
              <w:rPr>
                <w:rStyle w:val="Hyperlink"/>
                <w:noProof/>
              </w:rPr>
              <w:t>6.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Organization 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_Toc183549442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52559661" w14:textId="5DD645BE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3" w:history="1">
            <w:r w:rsidRPr="00B01AA3">
              <w:rPr>
                <w:rStyle w:val="Hyperlink"/>
                <w:noProof/>
              </w:rPr>
              <w:t>6.1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Organization Structure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_Toc183549443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3876EF2A" w14:textId="1295F6CF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4" w:history="1">
            <w:r w:rsidRPr="00B01AA3">
              <w:rPr>
                <w:rStyle w:val="Hyperlink"/>
                <w:noProof/>
              </w:rPr>
              <w:t>6.2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Business Use-Case Realizations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_Toc183549444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45C1F5A0" w14:textId="03183D96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5" w:history="1">
            <w:r w:rsidRPr="00B01AA3">
              <w:rPr>
                <w:rStyle w:val="Hyperlink"/>
                <w:noProof/>
              </w:rPr>
              <w:t>6.3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General Patterns of Behaviour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_Toc183549445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3CF8CD06" w14:textId="5FEEB8ED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6" w:history="1">
            <w:r w:rsidRPr="00B01AA3">
              <w:rPr>
                <w:rStyle w:val="Hyperlink"/>
                <w:noProof/>
              </w:rPr>
              <w:t>7.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Human Resource 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_Toc183549446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2FDE271D" w14:textId="07A07228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7" w:history="1">
            <w:r w:rsidRPr="00B01AA3">
              <w:rPr>
                <w:rStyle w:val="Hyperlink"/>
                <w:noProof/>
              </w:rPr>
              <w:t>7.1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Remuneration and Incentives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_Toc183549447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5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788F4565" w14:textId="76785A89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8" w:history="1">
            <w:r w:rsidRPr="00B01AA3">
              <w:rPr>
                <w:rStyle w:val="Hyperlink"/>
                <w:noProof/>
              </w:rPr>
              <w:t>7.2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Cultural Aspects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_Toc183549448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6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2B6626EF" w14:textId="42A3378C" w:rsidR="00B01AA3" w:rsidRPr="00B01AA3" w:rsidRDefault="00B01AA3">
          <w:pPr>
            <w:pStyle w:val="TOC2"/>
            <w:tabs>
              <w:tab w:val="left" w:pos="100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49" w:history="1">
            <w:r w:rsidRPr="00B01AA3">
              <w:rPr>
                <w:rStyle w:val="Hyperlink"/>
                <w:noProof/>
              </w:rPr>
              <w:t>7.3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Competencies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_Toc183549449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6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08F06064" w14:textId="1C499FD4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50" w:history="1">
            <w:r w:rsidRPr="00B01AA3">
              <w:rPr>
                <w:rStyle w:val="Hyperlink"/>
                <w:noProof/>
              </w:rPr>
              <w:t>8.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Domain 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_Toc183549450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6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08AE8D56" w14:textId="048365CE" w:rsidR="00B01AA3" w:rsidRPr="00B01AA3" w:rsidRDefault="00B01AA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51" w:history="1">
            <w:r w:rsidRPr="00B01AA3">
              <w:rPr>
                <w:rStyle w:val="Hyperlink"/>
                <w:noProof/>
              </w:rPr>
              <w:t>9.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Geographic 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_Toc183549451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6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2B70C7C7" w14:textId="4ED49291" w:rsidR="00B01AA3" w:rsidRPr="00B01AA3" w:rsidRDefault="00B01AA3">
          <w:pPr>
            <w:pStyle w:val="TOC1"/>
            <w:tabs>
              <w:tab w:val="left" w:pos="864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52" w:history="1">
            <w:r w:rsidRPr="00B01AA3">
              <w:rPr>
                <w:rStyle w:val="Hyperlink"/>
                <w:noProof/>
              </w:rPr>
              <w:t>10.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Communcation View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_Toc183549452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6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20ACE53A" w14:textId="7BEA1CD9" w:rsidR="00B01AA3" w:rsidRPr="00B01AA3" w:rsidRDefault="00B01AA3">
          <w:pPr>
            <w:pStyle w:val="TOC1"/>
            <w:tabs>
              <w:tab w:val="left" w:pos="864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83549453" w:history="1">
            <w:r w:rsidRPr="00B01AA3">
              <w:rPr>
                <w:rStyle w:val="Hyperlink"/>
                <w:noProof/>
              </w:rPr>
              <w:t>11.</w:t>
            </w:r>
            <w:r w:rsidRPr="00B01AA3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01AA3">
              <w:rPr>
                <w:rStyle w:val="Hyperlink"/>
                <w:noProof/>
              </w:rPr>
              <w:t>Architectural Trade-offs</w:t>
            </w:r>
            <w:r w:rsidRPr="00B01AA3">
              <w:rPr>
                <w:noProof/>
                <w:webHidden/>
              </w:rPr>
              <w:tab/>
            </w:r>
            <w:r w:rsidRPr="00B01AA3">
              <w:rPr>
                <w:noProof/>
                <w:webHidden/>
              </w:rPr>
              <w:fldChar w:fldCharType="begin"/>
            </w:r>
            <w:r w:rsidRPr="00B01AA3">
              <w:rPr>
                <w:noProof/>
                <w:webHidden/>
              </w:rPr>
              <w:instrText xml:space="preserve"> PAGEREF _Toc183549453 \h </w:instrText>
            </w:r>
            <w:r w:rsidRPr="00B01AA3">
              <w:rPr>
                <w:noProof/>
                <w:webHidden/>
              </w:rPr>
            </w:r>
            <w:r w:rsidRPr="00B01AA3">
              <w:rPr>
                <w:noProof/>
                <w:webHidden/>
              </w:rPr>
              <w:fldChar w:fldCharType="separate"/>
            </w:r>
            <w:r w:rsidRPr="00B01AA3">
              <w:rPr>
                <w:noProof/>
                <w:webHidden/>
              </w:rPr>
              <w:t>6</w:t>
            </w:r>
            <w:r w:rsidRPr="00B01AA3">
              <w:rPr>
                <w:noProof/>
                <w:webHidden/>
              </w:rPr>
              <w:fldChar w:fldCharType="end"/>
            </w:r>
          </w:hyperlink>
        </w:p>
        <w:p w14:paraId="4BDAC747" w14:textId="5F61B77A" w:rsidR="00B01AA3" w:rsidRPr="00B01AA3" w:rsidRDefault="00B01AA3">
          <w:r w:rsidRPr="00B01AA3">
            <w:rPr>
              <w:b/>
              <w:bCs/>
              <w:noProof/>
            </w:rPr>
            <w:fldChar w:fldCharType="end"/>
          </w:r>
        </w:p>
      </w:sdtContent>
    </w:sdt>
    <w:p w14:paraId="704750BD" w14:textId="060D6D85" w:rsidR="00B01AA3" w:rsidRPr="00B01AA3" w:rsidRDefault="00B01AA3" w:rsidP="00B01AA3">
      <w:pPr>
        <w:pStyle w:val="Title"/>
        <w:rPr>
          <w:rFonts w:ascii="Times New Roman" w:hAnsi="Times New Roman"/>
        </w:rPr>
      </w:pPr>
      <w:r w:rsidRPr="00B01AA3">
        <w:rPr>
          <w:rFonts w:ascii="Times New Roman" w:hAnsi="Times New Roman"/>
        </w:rPr>
        <w:t xml:space="preserve"> </w:t>
      </w:r>
    </w:p>
    <w:p w14:paraId="7AA972CA" w14:textId="6311EF88" w:rsidR="00000000" w:rsidRPr="00B01AA3" w:rsidRDefault="00000000">
      <w:pPr>
        <w:pStyle w:val="Title"/>
        <w:rPr>
          <w:rFonts w:ascii="Times New Roman" w:hAnsi="Times New Roman"/>
        </w:rPr>
      </w:pPr>
      <w:r w:rsidRPr="00B01AA3">
        <w:rPr>
          <w:rFonts w:ascii="Times New Roman" w:hAnsi="Times New Roman"/>
        </w:rPr>
        <w:br w:type="page"/>
      </w:r>
      <w:bookmarkStart w:id="0" w:name="_Toc388163497"/>
      <w:r w:rsidRPr="00B01AA3">
        <w:rPr>
          <w:rFonts w:ascii="Times New Roman" w:hAnsi="Times New Roman"/>
        </w:rPr>
        <w:lastRenderedPageBreak/>
        <w:fldChar w:fldCharType="begin"/>
      </w:r>
      <w:r w:rsidRPr="00B01AA3">
        <w:rPr>
          <w:rFonts w:ascii="Times New Roman" w:hAnsi="Times New Roman"/>
        </w:rPr>
        <w:instrText xml:space="preserve"> TITLE  \* MERGEFORMAT </w:instrText>
      </w:r>
      <w:r w:rsidRPr="00B01AA3">
        <w:rPr>
          <w:rFonts w:ascii="Times New Roman" w:hAnsi="Times New Roman"/>
        </w:rPr>
        <w:fldChar w:fldCharType="separate"/>
      </w:r>
      <w:r w:rsidR="00583AE5" w:rsidRPr="00B01AA3">
        <w:rPr>
          <w:rFonts w:ascii="Times New Roman" w:hAnsi="Times New Roman"/>
        </w:rPr>
        <w:t>Business Architecture Document</w:t>
      </w:r>
      <w:r w:rsidRPr="00B01AA3">
        <w:rPr>
          <w:rFonts w:ascii="Times New Roman" w:hAnsi="Times New Roman"/>
        </w:rPr>
        <w:fldChar w:fldCharType="end"/>
      </w:r>
    </w:p>
    <w:p w14:paraId="51A5B0DC" w14:textId="77777777" w:rsidR="00000000" w:rsidRPr="00B01AA3" w:rsidRDefault="00000000">
      <w:pPr>
        <w:pStyle w:val="Heading1"/>
        <w:rPr>
          <w:rFonts w:ascii="Times New Roman" w:hAnsi="Times New Roman"/>
        </w:rPr>
      </w:pPr>
      <w:bookmarkStart w:id="1" w:name="_Toc423410238"/>
      <w:bookmarkStart w:id="2" w:name="_Toc425054504"/>
      <w:bookmarkStart w:id="3" w:name="_Toc430442349"/>
      <w:bookmarkStart w:id="4" w:name="_Toc456598586"/>
      <w:bookmarkStart w:id="5" w:name="_Toc456600917"/>
      <w:bookmarkStart w:id="6" w:name="_Toc14845378"/>
      <w:bookmarkStart w:id="7" w:name="_Toc183549430"/>
      <w:bookmarkEnd w:id="0"/>
      <w:r w:rsidRPr="00B01AA3">
        <w:rPr>
          <w:rFonts w:ascii="Times New Roman" w:hAnsi="Times New Roman"/>
        </w:rPr>
        <w:t>Introduction</w:t>
      </w:r>
      <w:bookmarkEnd w:id="4"/>
      <w:bookmarkEnd w:id="5"/>
      <w:bookmarkEnd w:id="6"/>
      <w:bookmarkEnd w:id="7"/>
    </w:p>
    <w:p w14:paraId="05242FCB" w14:textId="77777777" w:rsidR="00000000" w:rsidRPr="00B01AA3" w:rsidRDefault="00000000">
      <w:pPr>
        <w:pStyle w:val="Heading2"/>
        <w:rPr>
          <w:rFonts w:ascii="Times New Roman" w:hAnsi="Times New Roman"/>
        </w:rPr>
      </w:pPr>
      <w:bookmarkStart w:id="8" w:name="_Toc456598587"/>
      <w:bookmarkStart w:id="9" w:name="_Toc456600918"/>
      <w:bookmarkStart w:id="10" w:name="_Toc14845379"/>
      <w:bookmarkStart w:id="11" w:name="_Toc183549431"/>
      <w:r w:rsidRPr="00B01AA3">
        <w:rPr>
          <w:rFonts w:ascii="Times New Roman" w:hAnsi="Times New Roman"/>
        </w:rPr>
        <w:t>Purpose</w:t>
      </w:r>
      <w:bookmarkEnd w:id="8"/>
      <w:bookmarkEnd w:id="9"/>
      <w:bookmarkEnd w:id="10"/>
      <w:bookmarkEnd w:id="11"/>
    </w:p>
    <w:p w14:paraId="4D07C93F" w14:textId="77777777" w:rsidR="00B01AA3" w:rsidRPr="00B01AA3" w:rsidRDefault="00B01AA3" w:rsidP="00B01AA3">
      <w:pPr>
        <w:ind w:left="720"/>
      </w:pPr>
      <w:r w:rsidRPr="00B01AA3">
        <w:t>This document provides guidance on the software architecture which will be applied in building an</w:t>
      </w:r>
    </w:p>
    <w:p w14:paraId="485AABBC" w14:textId="7EB55ED0" w:rsidR="00B01AA3" w:rsidRPr="00B01AA3" w:rsidRDefault="00B01AA3" w:rsidP="00B01AA3">
      <w:pPr>
        <w:ind w:left="720"/>
      </w:pPr>
      <w:r w:rsidRPr="00B01AA3">
        <w:t>C</w:t>
      </w:r>
      <w:r w:rsidRPr="00B01AA3">
        <w:t>HMS project.</w:t>
      </w:r>
    </w:p>
    <w:p w14:paraId="5D701C48" w14:textId="77777777" w:rsidR="00000000" w:rsidRPr="00B01AA3" w:rsidRDefault="00000000">
      <w:pPr>
        <w:pStyle w:val="Heading2"/>
        <w:rPr>
          <w:rFonts w:ascii="Times New Roman" w:hAnsi="Times New Roman"/>
        </w:rPr>
      </w:pPr>
      <w:bookmarkStart w:id="12" w:name="_Toc456598588"/>
      <w:bookmarkStart w:id="13" w:name="_Toc456600919"/>
      <w:bookmarkStart w:id="14" w:name="_Toc14845380"/>
      <w:bookmarkStart w:id="15" w:name="_Toc183549432"/>
      <w:r w:rsidRPr="00B01AA3">
        <w:rPr>
          <w:rFonts w:ascii="Times New Roman" w:hAnsi="Times New Roman"/>
        </w:rPr>
        <w:t>Scope</w:t>
      </w:r>
      <w:bookmarkEnd w:id="12"/>
      <w:bookmarkEnd w:id="13"/>
      <w:bookmarkEnd w:id="14"/>
      <w:bookmarkEnd w:id="15"/>
    </w:p>
    <w:p w14:paraId="091ADD8A" w14:textId="77777777" w:rsidR="00B01AA3" w:rsidRPr="00B01AA3" w:rsidRDefault="00B01AA3" w:rsidP="00B01AA3">
      <w:pPr>
        <w:ind w:left="720"/>
        <w:jc w:val="both"/>
      </w:pPr>
      <w:r w:rsidRPr="00B01AA3">
        <w:t>This document is used inside the project. The scope of this document contains two parts: software and</w:t>
      </w:r>
    </w:p>
    <w:p w14:paraId="66B1B492" w14:textId="77777777" w:rsidR="00B01AA3" w:rsidRPr="00B01AA3" w:rsidRDefault="00B01AA3" w:rsidP="00B01AA3">
      <w:pPr>
        <w:ind w:left="720"/>
        <w:jc w:val="both"/>
      </w:pPr>
      <w:r w:rsidRPr="00B01AA3">
        <w:t>architecture. The main focus is software, meanwhile, architecture is aimed at supporting connecting</w:t>
      </w:r>
    </w:p>
    <w:p w14:paraId="0B1D1822" w14:textId="4A694325" w:rsidR="00B01AA3" w:rsidRPr="00B01AA3" w:rsidRDefault="00B01AA3" w:rsidP="00B01AA3">
      <w:pPr>
        <w:ind w:left="720"/>
        <w:jc w:val="both"/>
      </w:pPr>
      <w:r w:rsidRPr="00B01AA3">
        <w:t>software modules.</w:t>
      </w:r>
    </w:p>
    <w:p w14:paraId="7AC15A66" w14:textId="77777777" w:rsidR="00000000" w:rsidRPr="00B01AA3" w:rsidRDefault="00000000">
      <w:pPr>
        <w:pStyle w:val="Heading2"/>
        <w:rPr>
          <w:rFonts w:ascii="Times New Roman" w:hAnsi="Times New Roman"/>
        </w:rPr>
      </w:pPr>
      <w:bookmarkStart w:id="16" w:name="_Toc456598589"/>
      <w:bookmarkStart w:id="17" w:name="_Toc456600920"/>
      <w:bookmarkStart w:id="18" w:name="_Toc14845381"/>
      <w:bookmarkStart w:id="19" w:name="_Toc183549433"/>
      <w:r w:rsidRPr="00B01AA3">
        <w:rPr>
          <w:rFonts w:ascii="Times New Roman" w:hAnsi="Times New Roman"/>
        </w:rPr>
        <w:t>Definitions, Acronyms, and Abbreviations</w:t>
      </w:r>
      <w:bookmarkEnd w:id="16"/>
      <w:bookmarkEnd w:id="17"/>
      <w:bookmarkEnd w:id="18"/>
      <w:bookmarkEnd w:id="19"/>
    </w:p>
    <w:p w14:paraId="5DEBA282" w14:textId="0F2CDA93" w:rsidR="00B01AA3" w:rsidRPr="00B01AA3" w:rsidRDefault="00B01AA3" w:rsidP="00B01AA3">
      <w:pPr>
        <w:ind w:firstLine="720"/>
      </w:pPr>
      <w:r w:rsidRPr="00B01AA3">
        <w:t>This software is built on MVC pattern: three-layers design including Model – View – Controller.</w:t>
      </w:r>
    </w:p>
    <w:p w14:paraId="6FD0B4FF" w14:textId="77777777" w:rsidR="00000000" w:rsidRPr="00B01AA3" w:rsidRDefault="00000000">
      <w:pPr>
        <w:pStyle w:val="Heading2"/>
        <w:rPr>
          <w:rFonts w:ascii="Times New Roman" w:hAnsi="Times New Roman"/>
        </w:rPr>
      </w:pPr>
      <w:bookmarkStart w:id="20" w:name="_Toc456598590"/>
      <w:bookmarkStart w:id="21" w:name="_Toc456600921"/>
      <w:bookmarkStart w:id="22" w:name="_Toc14845382"/>
      <w:bookmarkStart w:id="23" w:name="_Toc183549434"/>
      <w:r w:rsidRPr="00B01AA3">
        <w:rPr>
          <w:rFonts w:ascii="Times New Roman" w:hAnsi="Times New Roman"/>
        </w:rPr>
        <w:t>References</w:t>
      </w:r>
      <w:bookmarkEnd w:id="20"/>
      <w:bookmarkEnd w:id="21"/>
      <w:bookmarkEnd w:id="22"/>
      <w:bookmarkEnd w:id="23"/>
    </w:p>
    <w:p w14:paraId="620234C0" w14:textId="03CD1BCA" w:rsidR="00B01AA3" w:rsidRPr="00B01AA3" w:rsidRDefault="00B01AA3" w:rsidP="00B01AA3">
      <w:pPr>
        <w:ind w:left="720"/>
      </w:pPr>
      <w:r w:rsidRPr="00B01AA3">
        <w:t xml:space="preserve">- Interview on </w:t>
      </w:r>
      <w:r w:rsidRPr="00B01AA3">
        <w:t>27</w:t>
      </w:r>
      <w:r w:rsidRPr="00B01AA3">
        <w:t>/11/202</w:t>
      </w:r>
      <w:r w:rsidRPr="00B01AA3">
        <w:t>4</w:t>
      </w:r>
    </w:p>
    <w:p w14:paraId="09AE8B2A" w14:textId="68063AEE" w:rsidR="00B01AA3" w:rsidRPr="00B01AA3" w:rsidRDefault="00B01AA3" w:rsidP="00B01AA3">
      <w:pPr>
        <w:ind w:left="720"/>
      </w:pPr>
      <w:r w:rsidRPr="00B01AA3">
        <w:t xml:space="preserve">- Interview Analysis on </w:t>
      </w:r>
      <w:r w:rsidRPr="00B01AA3">
        <w:t>28</w:t>
      </w:r>
      <w:r w:rsidRPr="00B01AA3">
        <w:t>/</w:t>
      </w:r>
      <w:r w:rsidRPr="00B01AA3">
        <w:t>11</w:t>
      </w:r>
      <w:r w:rsidRPr="00B01AA3">
        <w:t>/202</w:t>
      </w:r>
      <w:r w:rsidRPr="00B01AA3">
        <w:t>4</w:t>
      </w:r>
      <w:r w:rsidRPr="00B01AA3">
        <w:t>.</w:t>
      </w:r>
    </w:p>
    <w:p w14:paraId="5285A1E7" w14:textId="081D7379" w:rsidR="00B01AA3" w:rsidRPr="00B01AA3" w:rsidRDefault="00B01AA3" w:rsidP="00B01AA3">
      <w:pPr>
        <w:ind w:left="720"/>
      </w:pPr>
      <w:r w:rsidRPr="00B01AA3">
        <w:t>- File Supplementary Business Specification in the Business Modelling folder</w:t>
      </w:r>
    </w:p>
    <w:p w14:paraId="427E9C93" w14:textId="77777777" w:rsidR="00000000" w:rsidRPr="00B01AA3" w:rsidRDefault="00000000">
      <w:pPr>
        <w:pStyle w:val="Heading2"/>
        <w:rPr>
          <w:rFonts w:ascii="Times New Roman" w:hAnsi="Times New Roman"/>
        </w:rPr>
      </w:pPr>
      <w:bookmarkStart w:id="24" w:name="_Toc456598591"/>
      <w:bookmarkStart w:id="25" w:name="_Toc456600922"/>
      <w:bookmarkStart w:id="26" w:name="_Toc14845383"/>
      <w:bookmarkStart w:id="27" w:name="_Toc183549435"/>
      <w:r w:rsidRPr="00B01AA3">
        <w:rPr>
          <w:rFonts w:ascii="Times New Roman" w:hAnsi="Times New Roman"/>
        </w:rPr>
        <w:t>Overview</w:t>
      </w:r>
      <w:bookmarkEnd w:id="24"/>
      <w:bookmarkEnd w:id="25"/>
      <w:bookmarkEnd w:id="26"/>
      <w:bookmarkEnd w:id="27"/>
    </w:p>
    <w:p w14:paraId="3C7B88D5" w14:textId="6A545C87" w:rsidR="00B01AA3" w:rsidRPr="00B01AA3" w:rsidRDefault="00B01AA3" w:rsidP="00B01AA3">
      <w:pPr>
        <w:ind w:left="720"/>
      </w:pPr>
      <w:r w:rsidRPr="00B01AA3">
        <w:t>NA.</w:t>
      </w:r>
    </w:p>
    <w:p w14:paraId="36187C91" w14:textId="77777777" w:rsidR="00000000" w:rsidRPr="00B01AA3" w:rsidRDefault="00000000">
      <w:pPr>
        <w:pStyle w:val="Heading1"/>
        <w:rPr>
          <w:rFonts w:ascii="Times New Roman" w:hAnsi="Times New Roman"/>
        </w:rPr>
      </w:pPr>
      <w:bookmarkStart w:id="28" w:name="_Toc14845384"/>
      <w:bookmarkStart w:id="29" w:name="_Toc183549436"/>
      <w:bookmarkEnd w:id="3"/>
      <w:r w:rsidRPr="00B01AA3">
        <w:rPr>
          <w:rFonts w:ascii="Times New Roman" w:hAnsi="Times New Roman"/>
        </w:rPr>
        <w:t>Architectural Representation</w:t>
      </w:r>
      <w:bookmarkEnd w:id="28"/>
      <w:bookmarkEnd w:id="29"/>
    </w:p>
    <w:p w14:paraId="7346D63E" w14:textId="77777777" w:rsidR="00B01AA3" w:rsidRPr="00B01AA3" w:rsidRDefault="00B01AA3" w:rsidP="00B01AA3">
      <w:pPr>
        <w:spacing w:line="276" w:lineRule="auto"/>
        <w:ind w:left="720"/>
        <w:rPr>
          <w:b/>
          <w:bCs/>
        </w:rPr>
      </w:pPr>
      <w:r w:rsidRPr="00B01AA3">
        <w:rPr>
          <w:b/>
          <w:bCs/>
        </w:rPr>
        <w:t>Software Architecture View</w:t>
      </w:r>
    </w:p>
    <w:p w14:paraId="7F9601AE" w14:textId="3620748F" w:rsidR="00B01AA3" w:rsidRPr="00B01AA3" w:rsidRDefault="00B01AA3" w:rsidP="00B01AA3">
      <w:pPr>
        <w:spacing w:line="276" w:lineRule="auto"/>
        <w:ind w:left="720"/>
      </w:pPr>
      <w:r w:rsidRPr="00B01AA3">
        <w:t xml:space="preserve">Administrator: manage </w:t>
      </w:r>
      <w:r w:rsidRPr="00B01AA3">
        <w:t>C</w:t>
      </w:r>
      <w:r w:rsidRPr="00B01AA3">
        <w:t>HMS and modules</w:t>
      </w:r>
    </w:p>
    <w:p w14:paraId="38CB6579" w14:textId="0E64B4C4" w:rsidR="00B01AA3" w:rsidRPr="00B01AA3" w:rsidRDefault="00B01AA3" w:rsidP="00B01AA3">
      <w:pPr>
        <w:spacing w:line="276" w:lineRule="auto"/>
        <w:ind w:left="720"/>
      </w:pPr>
      <w:r w:rsidRPr="00B01AA3">
        <w:t xml:space="preserve">Customer and Receptionist: the direct user of the </w:t>
      </w:r>
      <w:r w:rsidRPr="00B01AA3">
        <w:t>C</w:t>
      </w:r>
      <w:r w:rsidRPr="00B01AA3">
        <w:t>HMS.</w:t>
      </w:r>
    </w:p>
    <w:p w14:paraId="6E00B722" w14:textId="77777777" w:rsidR="00B01AA3" w:rsidRPr="00B01AA3" w:rsidRDefault="00B01AA3" w:rsidP="00B01AA3">
      <w:pPr>
        <w:spacing w:line="276" w:lineRule="auto"/>
        <w:ind w:left="720"/>
      </w:pPr>
      <w:r w:rsidRPr="00B01AA3">
        <w:t>The system is divided into three main parts:</w:t>
      </w:r>
    </w:p>
    <w:p w14:paraId="2C7E8DF0" w14:textId="77777777" w:rsidR="00B01AA3" w:rsidRPr="00B01AA3" w:rsidRDefault="00B01AA3" w:rsidP="00B01AA3">
      <w:pPr>
        <w:spacing w:line="276" w:lineRule="auto"/>
        <w:ind w:left="720"/>
      </w:pPr>
      <w:r w:rsidRPr="00B01AA3">
        <w:t>- Human resource, facility and business management system, independent of the two lower systems</w:t>
      </w:r>
    </w:p>
    <w:p w14:paraId="0E17E9F6" w14:textId="77777777" w:rsidR="00B01AA3" w:rsidRPr="00B01AA3" w:rsidRDefault="00B01AA3" w:rsidP="00B01AA3">
      <w:pPr>
        <w:spacing w:line="276" w:lineRule="auto"/>
        <w:ind w:left="720"/>
      </w:pPr>
      <w:r w:rsidRPr="00B01AA3">
        <w:t>and will support to maintain these activities</w:t>
      </w:r>
    </w:p>
    <w:p w14:paraId="46773791" w14:textId="77777777" w:rsidR="00B01AA3" w:rsidRPr="00B01AA3" w:rsidRDefault="00B01AA3" w:rsidP="00B01AA3">
      <w:pPr>
        <w:spacing w:line="276" w:lineRule="auto"/>
        <w:ind w:left="720"/>
      </w:pPr>
      <w:r w:rsidRPr="00B01AA3">
        <w:t>- Receptionist’s management system related to check-in, check-out and manage services.</w:t>
      </w:r>
    </w:p>
    <w:p w14:paraId="4C01D9D8" w14:textId="669B8E2A" w:rsidR="00B01AA3" w:rsidRPr="00B01AA3" w:rsidRDefault="00B01AA3" w:rsidP="00B01AA3">
      <w:pPr>
        <w:spacing w:line="276" w:lineRule="auto"/>
        <w:ind w:left="720"/>
      </w:pPr>
      <w:r w:rsidRPr="00B01AA3">
        <w:t>- Customer’s system related to making a reservation and making payment.</w:t>
      </w:r>
    </w:p>
    <w:p w14:paraId="2A119241" w14:textId="77777777" w:rsidR="00000000" w:rsidRDefault="00000000">
      <w:pPr>
        <w:pStyle w:val="Heading1"/>
        <w:rPr>
          <w:rFonts w:ascii="Times New Roman" w:hAnsi="Times New Roman"/>
        </w:rPr>
      </w:pPr>
      <w:bookmarkStart w:id="30" w:name="_Toc14845385"/>
      <w:bookmarkStart w:id="31" w:name="_Toc183549437"/>
      <w:bookmarkEnd w:id="1"/>
      <w:bookmarkEnd w:id="2"/>
      <w:r w:rsidRPr="00B01AA3">
        <w:rPr>
          <w:rFonts w:ascii="Times New Roman" w:hAnsi="Times New Roman"/>
        </w:rPr>
        <w:t>Architectural Drivers</w:t>
      </w:r>
      <w:bookmarkEnd w:id="30"/>
      <w:bookmarkEnd w:id="31"/>
    </w:p>
    <w:p w14:paraId="7AC30134" w14:textId="4674F5AF" w:rsidR="00B01AA3" w:rsidRPr="00B01AA3" w:rsidRDefault="00B01AA3" w:rsidP="00B01AA3">
      <w:pPr>
        <w:ind w:firstLine="720"/>
      </w:pPr>
      <w:r>
        <w:t>NA.</w:t>
      </w:r>
    </w:p>
    <w:p w14:paraId="3A8C59BD" w14:textId="77777777" w:rsidR="00000000" w:rsidRPr="00B01AA3" w:rsidRDefault="00000000">
      <w:pPr>
        <w:pStyle w:val="Heading1"/>
        <w:rPr>
          <w:rFonts w:ascii="Times New Roman" w:hAnsi="Times New Roman"/>
        </w:rPr>
      </w:pPr>
      <w:bookmarkStart w:id="32" w:name="_Toc14845386"/>
      <w:bookmarkStart w:id="33" w:name="_Toc183549438"/>
      <w:r w:rsidRPr="00B01AA3">
        <w:rPr>
          <w:rFonts w:ascii="Times New Roman" w:hAnsi="Times New Roman"/>
        </w:rPr>
        <w:t>Market View</w:t>
      </w:r>
      <w:bookmarkEnd w:id="32"/>
      <w:bookmarkEnd w:id="33"/>
    </w:p>
    <w:p w14:paraId="161FA78B" w14:textId="77777777" w:rsidR="00B01AA3" w:rsidRPr="00B01AA3" w:rsidRDefault="00B01AA3" w:rsidP="00B01AA3">
      <w:pPr>
        <w:ind w:firstLine="720"/>
      </w:pPr>
      <w:bookmarkStart w:id="34" w:name="_Toc14845387"/>
      <w:bookmarkStart w:id="35" w:name="_Toc183549439"/>
      <w:r>
        <w:t>NA.</w:t>
      </w:r>
    </w:p>
    <w:p w14:paraId="0F1444C0" w14:textId="77777777" w:rsidR="00000000" w:rsidRDefault="00000000">
      <w:pPr>
        <w:pStyle w:val="Heading1"/>
        <w:rPr>
          <w:rFonts w:ascii="Times New Roman" w:hAnsi="Times New Roman"/>
        </w:rPr>
      </w:pPr>
      <w:r w:rsidRPr="00B01AA3">
        <w:rPr>
          <w:rFonts w:ascii="Times New Roman" w:hAnsi="Times New Roman"/>
        </w:rPr>
        <w:t>Business Process View</w:t>
      </w:r>
      <w:bookmarkEnd w:id="34"/>
      <w:bookmarkEnd w:id="35"/>
    </w:p>
    <w:p w14:paraId="2A94B4C7" w14:textId="752277FC" w:rsidR="00B01AA3" w:rsidRPr="00B01AA3" w:rsidRDefault="00B01AA3" w:rsidP="00B01AA3">
      <w:pPr>
        <w:ind w:left="720"/>
      </w:pPr>
      <w:r w:rsidRPr="00B01AA3">
        <w:t>The following diagram describes all functions of the system:</w:t>
      </w:r>
    </w:p>
    <w:p w14:paraId="296AE50E" w14:textId="77777777" w:rsidR="00000000" w:rsidRDefault="00000000">
      <w:pPr>
        <w:pStyle w:val="Heading2"/>
        <w:rPr>
          <w:rFonts w:ascii="Times New Roman" w:hAnsi="Times New Roman"/>
        </w:rPr>
      </w:pPr>
      <w:bookmarkStart w:id="36" w:name="_Toc14845388"/>
      <w:bookmarkStart w:id="37" w:name="_Toc183549440"/>
      <w:r w:rsidRPr="00B01AA3">
        <w:rPr>
          <w:rFonts w:ascii="Times New Roman" w:hAnsi="Times New Roman"/>
        </w:rPr>
        <w:lastRenderedPageBreak/>
        <w:t>Business Context</w:t>
      </w:r>
      <w:bookmarkEnd w:id="36"/>
      <w:bookmarkEnd w:id="37"/>
    </w:p>
    <w:p w14:paraId="3826611E" w14:textId="0BAFD700" w:rsidR="00B01AA3" w:rsidRPr="00B01AA3" w:rsidRDefault="00B01AA3" w:rsidP="00B01AA3">
      <w:r>
        <w:rPr>
          <w:noProof/>
        </w:rPr>
        <w:drawing>
          <wp:inline distT="0" distB="0" distL="0" distR="0" wp14:anchorId="56422794" wp14:editId="3BF045BA">
            <wp:extent cx="5935980" cy="2659380"/>
            <wp:effectExtent l="0" t="0" r="7620" b="7620"/>
            <wp:docPr id="927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DF22" w14:textId="77777777" w:rsidR="00000000" w:rsidRPr="00B01AA3" w:rsidRDefault="00000000">
      <w:pPr>
        <w:pStyle w:val="Heading2"/>
        <w:rPr>
          <w:rFonts w:ascii="Times New Roman" w:hAnsi="Times New Roman"/>
        </w:rPr>
      </w:pPr>
      <w:bookmarkStart w:id="38" w:name="_Toc14845389"/>
      <w:bookmarkStart w:id="39" w:name="_Toc183549441"/>
      <w:r w:rsidRPr="00B01AA3">
        <w:rPr>
          <w:rFonts w:ascii="Times New Roman" w:hAnsi="Times New Roman"/>
        </w:rPr>
        <w:t>Architecturally Significant Business Process View</w:t>
      </w:r>
      <w:bookmarkEnd w:id="38"/>
      <w:bookmarkEnd w:id="39"/>
    </w:p>
    <w:p w14:paraId="7EAB9A82" w14:textId="77777777" w:rsidR="00000000" w:rsidRDefault="00000000">
      <w:pPr>
        <w:pStyle w:val="Heading1"/>
        <w:rPr>
          <w:rFonts w:ascii="Times New Roman" w:hAnsi="Times New Roman"/>
        </w:rPr>
      </w:pPr>
      <w:bookmarkStart w:id="40" w:name="_Toc14845390"/>
      <w:bookmarkStart w:id="41" w:name="_Toc183549442"/>
      <w:r w:rsidRPr="00B01AA3">
        <w:rPr>
          <w:rFonts w:ascii="Times New Roman" w:hAnsi="Times New Roman"/>
        </w:rPr>
        <w:t>Organization View</w:t>
      </w:r>
      <w:bookmarkEnd w:id="40"/>
      <w:bookmarkEnd w:id="41"/>
    </w:p>
    <w:p w14:paraId="3AD67BF3" w14:textId="757FC662" w:rsidR="00B01AA3" w:rsidRPr="00B01AA3" w:rsidRDefault="00B01AA3" w:rsidP="00B01AA3">
      <w:pPr>
        <w:ind w:firstLine="720"/>
      </w:pPr>
      <w:r>
        <w:t>NA.</w:t>
      </w:r>
    </w:p>
    <w:p w14:paraId="4EFF96A9" w14:textId="77777777" w:rsidR="00000000" w:rsidRDefault="00000000">
      <w:pPr>
        <w:pStyle w:val="Heading1"/>
        <w:rPr>
          <w:rFonts w:ascii="Times New Roman" w:hAnsi="Times New Roman"/>
        </w:rPr>
      </w:pPr>
      <w:bookmarkStart w:id="42" w:name="_Toc14845394"/>
      <w:bookmarkStart w:id="43" w:name="_Toc183549446"/>
      <w:r w:rsidRPr="00B01AA3">
        <w:rPr>
          <w:rFonts w:ascii="Times New Roman" w:hAnsi="Times New Roman"/>
        </w:rPr>
        <w:t>Human Resource View</w:t>
      </w:r>
      <w:bookmarkEnd w:id="42"/>
      <w:bookmarkEnd w:id="43"/>
    </w:p>
    <w:p w14:paraId="75457924" w14:textId="6D6BC893" w:rsidR="00B01AA3" w:rsidRPr="00B01AA3" w:rsidRDefault="00B01AA3" w:rsidP="00B01AA3">
      <w:pPr>
        <w:ind w:left="720" w:firstLine="720"/>
      </w:pPr>
      <w:r>
        <w:t>NA.</w:t>
      </w:r>
    </w:p>
    <w:p w14:paraId="00CCA7CA" w14:textId="77777777" w:rsidR="00000000" w:rsidRDefault="00000000">
      <w:pPr>
        <w:pStyle w:val="Heading1"/>
        <w:rPr>
          <w:rFonts w:ascii="Times New Roman" w:hAnsi="Times New Roman"/>
        </w:rPr>
      </w:pPr>
      <w:bookmarkStart w:id="44" w:name="_Toc14845398"/>
      <w:bookmarkStart w:id="45" w:name="_Toc183549450"/>
      <w:r w:rsidRPr="00B01AA3">
        <w:rPr>
          <w:rFonts w:ascii="Times New Roman" w:hAnsi="Times New Roman"/>
        </w:rPr>
        <w:t>Domain View</w:t>
      </w:r>
      <w:bookmarkEnd w:id="44"/>
      <w:bookmarkEnd w:id="45"/>
    </w:p>
    <w:p w14:paraId="5C8BF1EF" w14:textId="7D78FF1B" w:rsidR="00B01AA3" w:rsidRPr="00B01AA3" w:rsidRDefault="00B01AA3" w:rsidP="00B01AA3">
      <w:pPr>
        <w:ind w:firstLine="720"/>
      </w:pPr>
      <w:r>
        <w:t>NA.</w:t>
      </w:r>
    </w:p>
    <w:p w14:paraId="2CCD5280" w14:textId="77777777" w:rsidR="00000000" w:rsidRDefault="00000000">
      <w:pPr>
        <w:pStyle w:val="Heading1"/>
        <w:rPr>
          <w:rFonts w:ascii="Times New Roman" w:hAnsi="Times New Roman"/>
        </w:rPr>
      </w:pPr>
      <w:bookmarkStart w:id="46" w:name="_Toc14845399"/>
      <w:bookmarkStart w:id="47" w:name="_Toc183549451"/>
      <w:r w:rsidRPr="00B01AA3">
        <w:rPr>
          <w:rFonts w:ascii="Times New Roman" w:hAnsi="Times New Roman"/>
        </w:rPr>
        <w:t>Geographic View</w:t>
      </w:r>
      <w:bookmarkEnd w:id="46"/>
      <w:bookmarkEnd w:id="47"/>
    </w:p>
    <w:p w14:paraId="0ECBB48D" w14:textId="790DF16E" w:rsidR="00B01AA3" w:rsidRPr="00B01AA3" w:rsidRDefault="00B01AA3" w:rsidP="00B01AA3">
      <w:pPr>
        <w:ind w:firstLine="720"/>
      </w:pPr>
      <w:r>
        <w:t>NA.</w:t>
      </w:r>
    </w:p>
    <w:p w14:paraId="253F4137" w14:textId="77777777" w:rsidR="00000000" w:rsidRDefault="00000000">
      <w:pPr>
        <w:pStyle w:val="Heading1"/>
        <w:rPr>
          <w:rFonts w:ascii="Times New Roman" w:hAnsi="Times New Roman"/>
        </w:rPr>
      </w:pPr>
      <w:bookmarkStart w:id="48" w:name="_Toc14845400"/>
      <w:bookmarkStart w:id="49" w:name="_Toc183549452"/>
      <w:r w:rsidRPr="00B01AA3">
        <w:rPr>
          <w:rFonts w:ascii="Times New Roman" w:hAnsi="Times New Roman"/>
        </w:rPr>
        <w:t>Communcation View</w:t>
      </w:r>
      <w:bookmarkEnd w:id="48"/>
      <w:bookmarkEnd w:id="49"/>
    </w:p>
    <w:p w14:paraId="79D4303A" w14:textId="5C4830C3" w:rsidR="00B01AA3" w:rsidRPr="00B01AA3" w:rsidRDefault="00B01AA3" w:rsidP="00B01AA3">
      <w:pPr>
        <w:ind w:firstLine="720"/>
      </w:pPr>
      <w:r>
        <w:t>NA.</w:t>
      </w:r>
    </w:p>
    <w:p w14:paraId="7F40A380" w14:textId="77777777" w:rsidR="00000000" w:rsidRDefault="00000000">
      <w:pPr>
        <w:pStyle w:val="Heading1"/>
        <w:rPr>
          <w:rFonts w:ascii="Times New Roman" w:hAnsi="Times New Roman"/>
        </w:rPr>
      </w:pPr>
      <w:bookmarkStart w:id="50" w:name="_Toc14845401"/>
      <w:bookmarkStart w:id="51" w:name="_Toc183549453"/>
      <w:r w:rsidRPr="00B01AA3">
        <w:rPr>
          <w:rFonts w:ascii="Times New Roman" w:hAnsi="Times New Roman"/>
        </w:rPr>
        <w:t>Architectural Trade-offs</w:t>
      </w:r>
      <w:bookmarkEnd w:id="50"/>
      <w:bookmarkEnd w:id="51"/>
    </w:p>
    <w:p w14:paraId="4816A06F" w14:textId="47B5B202" w:rsidR="00B01AA3" w:rsidRPr="00B01AA3" w:rsidRDefault="00B01AA3" w:rsidP="00B01AA3">
      <w:pPr>
        <w:ind w:firstLine="720"/>
      </w:pPr>
      <w:r>
        <w:t>NA.</w:t>
      </w:r>
    </w:p>
    <w:p w14:paraId="6DCD5105" w14:textId="41EA86A7" w:rsidR="00583AE5" w:rsidRPr="00B01AA3" w:rsidRDefault="00583AE5">
      <w:pPr>
        <w:pStyle w:val="InfoBlue"/>
      </w:pPr>
    </w:p>
    <w:sectPr w:rsidR="00583AE5" w:rsidRPr="00B01AA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23343" w14:textId="77777777" w:rsidR="00F61610" w:rsidRDefault="00F61610">
      <w:pPr>
        <w:spacing w:line="240" w:lineRule="auto"/>
      </w:pPr>
      <w:r>
        <w:separator/>
      </w:r>
    </w:p>
  </w:endnote>
  <w:endnote w:type="continuationSeparator" w:id="0">
    <w:p w14:paraId="64B1AA13" w14:textId="77777777" w:rsidR="00F61610" w:rsidRDefault="00F61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F9E7E" w14:textId="77777777" w:rsidR="0000000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039D0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1D53F3C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F04B04" w14:textId="77777777" w:rsidR="00000000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7ACBEC" w14:textId="3E01B88E" w:rsidR="00000000" w:rsidRDefault="00000000">
          <w:pPr>
            <w:jc w:val="center"/>
          </w:pPr>
          <w:r>
            <w:sym w:font="Symbol" w:char="F0D3"/>
          </w:r>
          <w:r w:rsidR="00B01AA3">
            <w:t>FIT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1AA3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EDCCC3" w14:textId="77777777" w:rsidR="00000000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1CE7DE4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069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94631" w14:textId="77777777" w:rsidR="00F61610" w:rsidRDefault="00F61610">
      <w:pPr>
        <w:spacing w:line="240" w:lineRule="auto"/>
      </w:pPr>
      <w:r>
        <w:separator/>
      </w:r>
    </w:p>
  </w:footnote>
  <w:footnote w:type="continuationSeparator" w:id="0">
    <w:p w14:paraId="0001EB0B" w14:textId="77777777" w:rsidR="00F61610" w:rsidRDefault="00F61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F0214" w14:textId="77777777" w:rsidR="00000000" w:rsidRDefault="00000000">
    <w:pPr>
      <w:rPr>
        <w:sz w:val="24"/>
      </w:rPr>
    </w:pPr>
  </w:p>
  <w:p w14:paraId="2CCFA1B8" w14:textId="77777777" w:rsidR="00000000" w:rsidRDefault="00000000">
    <w:pPr>
      <w:pBdr>
        <w:top w:val="single" w:sz="6" w:space="1" w:color="auto"/>
      </w:pBdr>
      <w:rPr>
        <w:sz w:val="24"/>
      </w:rPr>
    </w:pPr>
  </w:p>
  <w:p w14:paraId="347BCB6A" w14:textId="05335716" w:rsidR="00000000" w:rsidRDefault="00583A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FIT Company</w:t>
    </w:r>
  </w:p>
  <w:p w14:paraId="0C37647F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44171E73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7D8C10F2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EFA74E7" w14:textId="06D27142" w:rsidR="00000000" w:rsidRDefault="00583AE5">
          <w:r>
            <w:t>Carti Hotel Management System</w:t>
          </w:r>
        </w:p>
      </w:tc>
      <w:tc>
        <w:tcPr>
          <w:tcW w:w="3179" w:type="dxa"/>
        </w:tcPr>
        <w:p w14:paraId="79639D07" w14:textId="77777777" w:rsidR="00000000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 w14:paraId="36891D1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1731A6A" w14:textId="46931009" w:rsidR="00000000" w:rsidRDefault="00000000">
          <w:fldSimple w:instr=" TITLE  \* MERGEFORMAT ">
            <w:r w:rsidR="00B01AA3">
              <w:t>Business Architecture Document</w:t>
            </w:r>
          </w:fldSimple>
        </w:p>
      </w:tc>
      <w:tc>
        <w:tcPr>
          <w:tcW w:w="3179" w:type="dxa"/>
        </w:tcPr>
        <w:p w14:paraId="37C909C8" w14:textId="2831DF0A" w:rsidR="00000000" w:rsidRDefault="00000000">
          <w:r>
            <w:t xml:space="preserve">  Date:  </w:t>
          </w:r>
          <w:r w:rsidR="00583AE5">
            <w:t>20/10/2024</w:t>
          </w:r>
        </w:p>
      </w:tc>
    </w:tr>
    <w:tr w:rsidR="00000000" w14:paraId="30EA949A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52ED693" w14:textId="670529CC" w:rsidR="00000000" w:rsidRDefault="00000000"/>
      </w:tc>
    </w:tr>
  </w:tbl>
  <w:p w14:paraId="3253B190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D31A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905719">
    <w:abstractNumId w:val="0"/>
  </w:num>
  <w:num w:numId="2" w16cid:durableId="405953603">
    <w:abstractNumId w:val="9"/>
  </w:num>
  <w:num w:numId="3" w16cid:durableId="1345128453">
    <w:abstractNumId w:val="19"/>
  </w:num>
  <w:num w:numId="4" w16cid:durableId="1483739898">
    <w:abstractNumId w:val="14"/>
  </w:num>
  <w:num w:numId="5" w16cid:durableId="584415333">
    <w:abstractNumId w:val="13"/>
  </w:num>
  <w:num w:numId="6" w16cid:durableId="29556773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58714782">
    <w:abstractNumId w:val="2"/>
  </w:num>
  <w:num w:numId="8" w16cid:durableId="941914396">
    <w:abstractNumId w:val="18"/>
  </w:num>
  <w:num w:numId="9" w16cid:durableId="1771971238">
    <w:abstractNumId w:val="3"/>
  </w:num>
  <w:num w:numId="10" w16cid:durableId="1951205361">
    <w:abstractNumId w:val="10"/>
  </w:num>
  <w:num w:numId="11" w16cid:durableId="1663269500">
    <w:abstractNumId w:val="8"/>
  </w:num>
  <w:num w:numId="12" w16cid:durableId="1177816871">
    <w:abstractNumId w:val="17"/>
  </w:num>
  <w:num w:numId="13" w16cid:durableId="192231339">
    <w:abstractNumId w:val="7"/>
  </w:num>
  <w:num w:numId="14" w16cid:durableId="1310750560">
    <w:abstractNumId w:val="4"/>
  </w:num>
  <w:num w:numId="15" w16cid:durableId="2109233532">
    <w:abstractNumId w:val="16"/>
  </w:num>
  <w:num w:numId="16" w16cid:durableId="1043359170">
    <w:abstractNumId w:val="12"/>
  </w:num>
  <w:num w:numId="17" w16cid:durableId="290672611">
    <w:abstractNumId w:val="5"/>
  </w:num>
  <w:num w:numId="18" w16cid:durableId="172693449">
    <w:abstractNumId w:val="11"/>
  </w:num>
  <w:num w:numId="19" w16cid:durableId="54591574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882055650">
    <w:abstractNumId w:val="6"/>
  </w:num>
  <w:num w:numId="21" w16cid:durableId="4370228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E5"/>
    <w:rsid w:val="002F1F65"/>
    <w:rsid w:val="00583AE5"/>
    <w:rsid w:val="00B01AA3"/>
    <w:rsid w:val="00F6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3565B"/>
  <w15:chartTrackingRefBased/>
  <w15:docId w15:val="{DA4EE295-948A-4B74-B547-F2D4D5DD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A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1AA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Sad\RUP%20document%20templates%20.-20241124\done\Business%20Architecture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E9E27-3FE3-496D-8558-4C58867F8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Architecture Document</Template>
  <TotalTime>9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Architecture Document</vt:lpstr>
    </vt:vector>
  </TitlesOfParts>
  <Company>&lt;Company Name&gt;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Architecture Document</dc:title>
  <dc:subject>&lt;Project Name&gt;</dc:subject>
  <dc:creator>NGUYEN MINH</dc:creator>
  <cp:keywords/>
  <dc:description/>
  <cp:lastModifiedBy>Nguyen Giang Minh</cp:lastModifiedBy>
  <cp:revision>2</cp:revision>
  <cp:lastPrinted>1601-01-01T00:00:00Z</cp:lastPrinted>
  <dcterms:created xsi:type="dcterms:W3CDTF">2024-11-26T14:34:00Z</dcterms:created>
  <dcterms:modified xsi:type="dcterms:W3CDTF">2024-11-26T14:43:00Z</dcterms:modified>
</cp:coreProperties>
</file>