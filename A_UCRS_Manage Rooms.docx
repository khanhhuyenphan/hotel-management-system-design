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D16E" w14:textId="2A255E6A" w:rsidR="004A77B3" w:rsidRDefault="005F730A">
      <w:pPr>
        <w:pStyle w:val="Title"/>
        <w:jc w:val="right"/>
      </w:pPr>
      <w:r>
        <w:fldChar w:fldCharType="begin"/>
      </w:r>
      <w:r>
        <w:instrText xml:space="preserve"> SUBJECT  \* MERGEFORMAT </w:instrText>
      </w:r>
      <w:r>
        <w:fldChar w:fldCharType="separate"/>
      </w:r>
      <w:proofErr w:type="spellStart"/>
      <w:r w:rsidR="00724159">
        <w:t>Carti</w:t>
      </w:r>
      <w:proofErr w:type="spellEnd"/>
      <w:r w:rsidR="00724159">
        <w:t xml:space="preserve"> Hotel Management System</w:t>
      </w:r>
      <w:r>
        <w:fldChar w:fldCharType="end"/>
      </w:r>
    </w:p>
    <w:p w14:paraId="64251B3C" w14:textId="083AC17E" w:rsidR="004A77B3" w:rsidRDefault="00936521">
      <w:pPr>
        <w:pStyle w:val="Title"/>
        <w:jc w:val="right"/>
      </w:pPr>
      <w:r>
        <w:fldChar w:fldCharType="begin"/>
      </w:r>
      <w:r>
        <w:instrText xml:space="preserve"> TITLE  \* MERGEFORMAT </w:instrText>
      </w:r>
      <w:r>
        <w:fldChar w:fldCharType="separate"/>
      </w:r>
      <w:r w:rsidR="00724159">
        <w:t>Use-Case-Realization Specification: Manage Rooms</w:t>
      </w:r>
      <w:r>
        <w:fldChar w:fldCharType="end"/>
      </w:r>
    </w:p>
    <w:p w14:paraId="7E92C86D" w14:textId="77777777" w:rsidR="004A77B3" w:rsidRDefault="004A77B3">
      <w:pPr>
        <w:pStyle w:val="Title"/>
        <w:jc w:val="right"/>
      </w:pPr>
    </w:p>
    <w:p w14:paraId="601FF28F" w14:textId="77777777" w:rsidR="004A77B3" w:rsidRDefault="009E1705">
      <w:pPr>
        <w:pStyle w:val="Title"/>
        <w:jc w:val="right"/>
        <w:rPr>
          <w:sz w:val="28"/>
        </w:rPr>
      </w:pPr>
      <w:r>
        <w:rPr>
          <w:sz w:val="28"/>
        </w:rPr>
        <w:t>Version &lt;1.0&gt;</w:t>
      </w:r>
    </w:p>
    <w:p w14:paraId="02681B33" w14:textId="77777777" w:rsidR="004A77B3" w:rsidRDefault="004A77B3">
      <w:pPr>
        <w:sectPr w:rsidR="004A77B3">
          <w:headerReference w:type="default" r:id="rId8"/>
          <w:footerReference w:type="even" r:id="rId9"/>
          <w:pgSz w:w="12240" w:h="15840" w:code="1"/>
          <w:pgMar w:top="1440" w:right="1440" w:bottom="1440" w:left="1440" w:header="720" w:footer="720" w:gutter="0"/>
          <w:cols w:space="720"/>
          <w:vAlign w:val="center"/>
        </w:sectPr>
      </w:pPr>
    </w:p>
    <w:p w14:paraId="6EE8189D" w14:textId="77777777" w:rsidR="004A77B3" w:rsidRDefault="009E170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77B3" w14:paraId="75B91D58" w14:textId="77777777">
        <w:tc>
          <w:tcPr>
            <w:tcW w:w="2304" w:type="dxa"/>
          </w:tcPr>
          <w:p w14:paraId="59053BDE" w14:textId="77777777" w:rsidR="004A77B3" w:rsidRDefault="009E1705">
            <w:pPr>
              <w:pStyle w:val="Tabletext"/>
              <w:jc w:val="center"/>
              <w:rPr>
                <w:b/>
              </w:rPr>
            </w:pPr>
            <w:r>
              <w:rPr>
                <w:b/>
              </w:rPr>
              <w:t>Date</w:t>
            </w:r>
          </w:p>
        </w:tc>
        <w:tc>
          <w:tcPr>
            <w:tcW w:w="1152" w:type="dxa"/>
          </w:tcPr>
          <w:p w14:paraId="38D695BB" w14:textId="77777777" w:rsidR="004A77B3" w:rsidRDefault="009E1705">
            <w:pPr>
              <w:pStyle w:val="Tabletext"/>
              <w:jc w:val="center"/>
              <w:rPr>
                <w:b/>
              </w:rPr>
            </w:pPr>
            <w:r>
              <w:rPr>
                <w:b/>
              </w:rPr>
              <w:t>Version</w:t>
            </w:r>
          </w:p>
        </w:tc>
        <w:tc>
          <w:tcPr>
            <w:tcW w:w="3744" w:type="dxa"/>
          </w:tcPr>
          <w:p w14:paraId="1B3AF7DC" w14:textId="77777777" w:rsidR="004A77B3" w:rsidRDefault="009E1705">
            <w:pPr>
              <w:pStyle w:val="Tabletext"/>
              <w:jc w:val="center"/>
              <w:rPr>
                <w:b/>
              </w:rPr>
            </w:pPr>
            <w:r>
              <w:rPr>
                <w:b/>
              </w:rPr>
              <w:t>Description</w:t>
            </w:r>
          </w:p>
        </w:tc>
        <w:tc>
          <w:tcPr>
            <w:tcW w:w="2304" w:type="dxa"/>
          </w:tcPr>
          <w:p w14:paraId="40436CFE" w14:textId="77777777" w:rsidR="004A77B3" w:rsidRDefault="009E1705">
            <w:pPr>
              <w:pStyle w:val="Tabletext"/>
              <w:jc w:val="center"/>
              <w:rPr>
                <w:b/>
              </w:rPr>
            </w:pPr>
            <w:r>
              <w:rPr>
                <w:b/>
              </w:rPr>
              <w:t>Author</w:t>
            </w:r>
          </w:p>
        </w:tc>
      </w:tr>
      <w:tr w:rsidR="004A77B3" w14:paraId="03074601" w14:textId="77777777">
        <w:tc>
          <w:tcPr>
            <w:tcW w:w="2304" w:type="dxa"/>
          </w:tcPr>
          <w:p w14:paraId="59A7A756" w14:textId="00D9B092" w:rsidR="004A77B3" w:rsidRDefault="00867BA5">
            <w:pPr>
              <w:pStyle w:val="Tabletext"/>
            </w:pPr>
            <w:r>
              <w:t>24/11/2024</w:t>
            </w:r>
          </w:p>
        </w:tc>
        <w:tc>
          <w:tcPr>
            <w:tcW w:w="1152" w:type="dxa"/>
          </w:tcPr>
          <w:p w14:paraId="0FCB7D84" w14:textId="1C5EC730" w:rsidR="004A77B3" w:rsidRDefault="00867BA5">
            <w:pPr>
              <w:pStyle w:val="Tabletext"/>
            </w:pPr>
            <w:r>
              <w:t>1.0</w:t>
            </w:r>
          </w:p>
        </w:tc>
        <w:tc>
          <w:tcPr>
            <w:tcW w:w="3744" w:type="dxa"/>
          </w:tcPr>
          <w:p w14:paraId="0C9ADA51" w14:textId="46D4830C" w:rsidR="004A77B3" w:rsidRDefault="00867BA5">
            <w:pPr>
              <w:pStyle w:val="Tabletext"/>
            </w:pPr>
            <w:r>
              <w:t>Final version</w:t>
            </w:r>
          </w:p>
        </w:tc>
        <w:tc>
          <w:tcPr>
            <w:tcW w:w="2304" w:type="dxa"/>
          </w:tcPr>
          <w:p w14:paraId="2BB61318" w14:textId="1AE98A21" w:rsidR="004A77B3" w:rsidRDefault="00867BA5">
            <w:pPr>
              <w:pStyle w:val="Tabletext"/>
            </w:pPr>
            <w:r>
              <w:t xml:space="preserve">Nguyen </w:t>
            </w:r>
            <w:proofErr w:type="spellStart"/>
            <w:r>
              <w:t>Huu</w:t>
            </w:r>
            <w:proofErr w:type="spellEnd"/>
            <w:r>
              <w:t xml:space="preserve"> Dang</w:t>
            </w:r>
          </w:p>
        </w:tc>
      </w:tr>
      <w:tr w:rsidR="004A77B3" w14:paraId="2D4FA83F" w14:textId="77777777">
        <w:tc>
          <w:tcPr>
            <w:tcW w:w="2304" w:type="dxa"/>
          </w:tcPr>
          <w:p w14:paraId="49155660" w14:textId="77777777" w:rsidR="004A77B3" w:rsidRDefault="004A77B3">
            <w:pPr>
              <w:pStyle w:val="Tabletext"/>
            </w:pPr>
          </w:p>
        </w:tc>
        <w:tc>
          <w:tcPr>
            <w:tcW w:w="1152" w:type="dxa"/>
          </w:tcPr>
          <w:p w14:paraId="529F7BB1" w14:textId="77777777" w:rsidR="004A77B3" w:rsidRDefault="004A77B3">
            <w:pPr>
              <w:pStyle w:val="Tabletext"/>
            </w:pPr>
          </w:p>
        </w:tc>
        <w:tc>
          <w:tcPr>
            <w:tcW w:w="3744" w:type="dxa"/>
          </w:tcPr>
          <w:p w14:paraId="4B590579" w14:textId="77777777" w:rsidR="004A77B3" w:rsidRDefault="004A77B3">
            <w:pPr>
              <w:pStyle w:val="Tabletext"/>
            </w:pPr>
          </w:p>
        </w:tc>
        <w:tc>
          <w:tcPr>
            <w:tcW w:w="2304" w:type="dxa"/>
          </w:tcPr>
          <w:p w14:paraId="3133DA6F" w14:textId="77777777" w:rsidR="004A77B3" w:rsidRDefault="004A77B3">
            <w:pPr>
              <w:pStyle w:val="Tabletext"/>
            </w:pPr>
          </w:p>
        </w:tc>
      </w:tr>
      <w:tr w:rsidR="004A77B3" w14:paraId="0707443A" w14:textId="77777777">
        <w:tc>
          <w:tcPr>
            <w:tcW w:w="2304" w:type="dxa"/>
          </w:tcPr>
          <w:p w14:paraId="63F63D25" w14:textId="77777777" w:rsidR="004A77B3" w:rsidRDefault="004A77B3">
            <w:pPr>
              <w:pStyle w:val="Tabletext"/>
            </w:pPr>
          </w:p>
        </w:tc>
        <w:tc>
          <w:tcPr>
            <w:tcW w:w="1152" w:type="dxa"/>
          </w:tcPr>
          <w:p w14:paraId="7894A07C" w14:textId="77777777" w:rsidR="004A77B3" w:rsidRDefault="004A77B3">
            <w:pPr>
              <w:pStyle w:val="Tabletext"/>
            </w:pPr>
          </w:p>
        </w:tc>
        <w:tc>
          <w:tcPr>
            <w:tcW w:w="3744" w:type="dxa"/>
          </w:tcPr>
          <w:p w14:paraId="78DDB266" w14:textId="77777777" w:rsidR="004A77B3" w:rsidRDefault="004A77B3">
            <w:pPr>
              <w:pStyle w:val="Tabletext"/>
            </w:pPr>
          </w:p>
        </w:tc>
        <w:tc>
          <w:tcPr>
            <w:tcW w:w="2304" w:type="dxa"/>
          </w:tcPr>
          <w:p w14:paraId="6C11EEE9" w14:textId="77777777" w:rsidR="004A77B3" w:rsidRDefault="004A77B3">
            <w:pPr>
              <w:pStyle w:val="Tabletext"/>
            </w:pPr>
          </w:p>
        </w:tc>
      </w:tr>
      <w:tr w:rsidR="004A77B3" w14:paraId="34D6FB02" w14:textId="77777777">
        <w:tc>
          <w:tcPr>
            <w:tcW w:w="2304" w:type="dxa"/>
          </w:tcPr>
          <w:p w14:paraId="3CD127FB" w14:textId="77777777" w:rsidR="004A77B3" w:rsidRDefault="004A77B3">
            <w:pPr>
              <w:pStyle w:val="Tabletext"/>
            </w:pPr>
          </w:p>
        </w:tc>
        <w:tc>
          <w:tcPr>
            <w:tcW w:w="1152" w:type="dxa"/>
          </w:tcPr>
          <w:p w14:paraId="3EF7A9E4" w14:textId="77777777" w:rsidR="004A77B3" w:rsidRDefault="004A77B3">
            <w:pPr>
              <w:pStyle w:val="Tabletext"/>
            </w:pPr>
          </w:p>
        </w:tc>
        <w:tc>
          <w:tcPr>
            <w:tcW w:w="3744" w:type="dxa"/>
          </w:tcPr>
          <w:p w14:paraId="3E3D6446" w14:textId="77777777" w:rsidR="004A77B3" w:rsidRDefault="004A77B3">
            <w:pPr>
              <w:pStyle w:val="Tabletext"/>
            </w:pPr>
          </w:p>
        </w:tc>
        <w:tc>
          <w:tcPr>
            <w:tcW w:w="2304" w:type="dxa"/>
          </w:tcPr>
          <w:p w14:paraId="543CA01A" w14:textId="77777777" w:rsidR="004A77B3" w:rsidRDefault="004A77B3">
            <w:pPr>
              <w:pStyle w:val="Tabletext"/>
            </w:pPr>
          </w:p>
        </w:tc>
      </w:tr>
    </w:tbl>
    <w:p w14:paraId="36685557" w14:textId="77777777" w:rsidR="004A77B3" w:rsidRDefault="004A77B3"/>
    <w:p w14:paraId="5B9ECDBC" w14:textId="77777777" w:rsidR="004A77B3" w:rsidRDefault="009E1705">
      <w:pPr>
        <w:pStyle w:val="Title"/>
      </w:pPr>
      <w:r>
        <w:br w:type="page"/>
      </w:r>
      <w:r>
        <w:lastRenderedPageBreak/>
        <w:t>Table of Contents</w:t>
      </w:r>
    </w:p>
    <w:p w14:paraId="4573B06F" w14:textId="5F718A49" w:rsidR="00A01BFA" w:rsidRDefault="009E1705">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A01BFA">
        <w:rPr>
          <w:noProof/>
        </w:rPr>
        <w:t>1.</w:t>
      </w:r>
      <w:r w:rsidR="00A01BFA">
        <w:rPr>
          <w:rFonts w:asciiTheme="minorHAnsi" w:eastAsiaTheme="minorEastAsia" w:hAnsiTheme="minorHAnsi" w:cstheme="minorBidi"/>
          <w:noProof/>
          <w:sz w:val="22"/>
          <w:szCs w:val="22"/>
          <w:lang w:val="en-GB" w:eastAsia="en-GB"/>
        </w:rPr>
        <w:tab/>
      </w:r>
      <w:r w:rsidR="00A01BFA">
        <w:rPr>
          <w:noProof/>
        </w:rPr>
        <w:t>Introduction</w:t>
      </w:r>
      <w:r w:rsidR="00A01BFA">
        <w:rPr>
          <w:noProof/>
        </w:rPr>
        <w:tab/>
      </w:r>
      <w:r w:rsidR="00A01BFA">
        <w:rPr>
          <w:noProof/>
        </w:rPr>
        <w:fldChar w:fldCharType="begin"/>
      </w:r>
      <w:r w:rsidR="00A01BFA">
        <w:rPr>
          <w:noProof/>
        </w:rPr>
        <w:instrText xml:space="preserve"> PAGEREF _Toc183456956 \h </w:instrText>
      </w:r>
      <w:r w:rsidR="00A01BFA">
        <w:rPr>
          <w:noProof/>
        </w:rPr>
      </w:r>
      <w:r w:rsidR="00A01BFA">
        <w:rPr>
          <w:noProof/>
        </w:rPr>
        <w:fldChar w:fldCharType="separate"/>
      </w:r>
      <w:r w:rsidR="00833A36">
        <w:rPr>
          <w:noProof/>
        </w:rPr>
        <w:t>4</w:t>
      </w:r>
      <w:r w:rsidR="00A01BFA">
        <w:rPr>
          <w:noProof/>
        </w:rPr>
        <w:fldChar w:fldCharType="end"/>
      </w:r>
    </w:p>
    <w:p w14:paraId="024463ED" w14:textId="34469125"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Purpose</w:t>
      </w:r>
      <w:r>
        <w:rPr>
          <w:noProof/>
        </w:rPr>
        <w:tab/>
      </w:r>
      <w:r>
        <w:rPr>
          <w:noProof/>
        </w:rPr>
        <w:fldChar w:fldCharType="begin"/>
      </w:r>
      <w:r>
        <w:rPr>
          <w:noProof/>
        </w:rPr>
        <w:instrText xml:space="preserve"> PAGEREF _Toc183456957 \h </w:instrText>
      </w:r>
      <w:r>
        <w:rPr>
          <w:noProof/>
        </w:rPr>
      </w:r>
      <w:r>
        <w:rPr>
          <w:noProof/>
        </w:rPr>
        <w:fldChar w:fldCharType="separate"/>
      </w:r>
      <w:r w:rsidR="00833A36">
        <w:rPr>
          <w:noProof/>
        </w:rPr>
        <w:t>4</w:t>
      </w:r>
      <w:r>
        <w:rPr>
          <w:noProof/>
        </w:rPr>
        <w:fldChar w:fldCharType="end"/>
      </w:r>
    </w:p>
    <w:p w14:paraId="14BA2729" w14:textId="7F7E22B9"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Scope</w:t>
      </w:r>
      <w:r>
        <w:rPr>
          <w:noProof/>
        </w:rPr>
        <w:tab/>
      </w:r>
      <w:r>
        <w:rPr>
          <w:noProof/>
        </w:rPr>
        <w:fldChar w:fldCharType="begin"/>
      </w:r>
      <w:r>
        <w:rPr>
          <w:noProof/>
        </w:rPr>
        <w:instrText xml:space="preserve"> PAGEREF _Toc183456958 \h </w:instrText>
      </w:r>
      <w:r>
        <w:rPr>
          <w:noProof/>
        </w:rPr>
      </w:r>
      <w:r>
        <w:rPr>
          <w:noProof/>
        </w:rPr>
        <w:fldChar w:fldCharType="separate"/>
      </w:r>
      <w:r w:rsidR="00833A36">
        <w:rPr>
          <w:noProof/>
        </w:rPr>
        <w:t>4</w:t>
      </w:r>
      <w:r>
        <w:rPr>
          <w:noProof/>
        </w:rPr>
        <w:fldChar w:fldCharType="end"/>
      </w:r>
    </w:p>
    <w:p w14:paraId="447CFBE1" w14:textId="181C5BF3"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Definitions, Acronyms, and Abbreviations</w:t>
      </w:r>
      <w:r>
        <w:rPr>
          <w:noProof/>
        </w:rPr>
        <w:tab/>
      </w:r>
      <w:r>
        <w:rPr>
          <w:noProof/>
        </w:rPr>
        <w:fldChar w:fldCharType="begin"/>
      </w:r>
      <w:r>
        <w:rPr>
          <w:noProof/>
        </w:rPr>
        <w:instrText xml:space="preserve"> PAGEREF _Toc183456959 \h </w:instrText>
      </w:r>
      <w:r>
        <w:rPr>
          <w:noProof/>
        </w:rPr>
      </w:r>
      <w:r>
        <w:rPr>
          <w:noProof/>
        </w:rPr>
        <w:fldChar w:fldCharType="separate"/>
      </w:r>
      <w:r w:rsidR="00833A36">
        <w:rPr>
          <w:noProof/>
        </w:rPr>
        <w:t>4</w:t>
      </w:r>
      <w:r>
        <w:rPr>
          <w:noProof/>
        </w:rPr>
        <w:fldChar w:fldCharType="end"/>
      </w:r>
    </w:p>
    <w:p w14:paraId="09D7C91F" w14:textId="0C45714F"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_Toc183456960 \h </w:instrText>
      </w:r>
      <w:r>
        <w:rPr>
          <w:noProof/>
        </w:rPr>
      </w:r>
      <w:r>
        <w:rPr>
          <w:noProof/>
        </w:rPr>
        <w:fldChar w:fldCharType="separate"/>
      </w:r>
      <w:r w:rsidR="00833A36">
        <w:rPr>
          <w:noProof/>
        </w:rPr>
        <w:t>4</w:t>
      </w:r>
      <w:r>
        <w:rPr>
          <w:noProof/>
        </w:rPr>
        <w:fldChar w:fldCharType="end"/>
      </w:r>
    </w:p>
    <w:p w14:paraId="364B70B2" w14:textId="4F85F2D6"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Overview</w:t>
      </w:r>
      <w:r>
        <w:rPr>
          <w:noProof/>
        </w:rPr>
        <w:tab/>
      </w:r>
      <w:r>
        <w:rPr>
          <w:noProof/>
        </w:rPr>
        <w:fldChar w:fldCharType="begin"/>
      </w:r>
      <w:r>
        <w:rPr>
          <w:noProof/>
        </w:rPr>
        <w:instrText xml:space="preserve"> PAGEREF _Toc183456961 \h </w:instrText>
      </w:r>
      <w:r>
        <w:rPr>
          <w:noProof/>
        </w:rPr>
      </w:r>
      <w:r>
        <w:rPr>
          <w:noProof/>
        </w:rPr>
        <w:fldChar w:fldCharType="separate"/>
      </w:r>
      <w:r w:rsidR="00833A36">
        <w:rPr>
          <w:noProof/>
        </w:rPr>
        <w:t>4</w:t>
      </w:r>
      <w:r>
        <w:rPr>
          <w:noProof/>
        </w:rPr>
        <w:fldChar w:fldCharType="end"/>
      </w:r>
    </w:p>
    <w:p w14:paraId="072F2C9E" w14:textId="0698ED66" w:rsidR="00A01BFA" w:rsidRDefault="00A01BFA">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Flow of Events—Design</w:t>
      </w:r>
      <w:r>
        <w:rPr>
          <w:noProof/>
        </w:rPr>
        <w:tab/>
      </w:r>
      <w:r>
        <w:rPr>
          <w:noProof/>
        </w:rPr>
        <w:fldChar w:fldCharType="begin"/>
      </w:r>
      <w:r>
        <w:rPr>
          <w:noProof/>
        </w:rPr>
        <w:instrText xml:space="preserve"> PAGEREF _Toc183456962 \h </w:instrText>
      </w:r>
      <w:r>
        <w:rPr>
          <w:noProof/>
        </w:rPr>
      </w:r>
      <w:r>
        <w:rPr>
          <w:noProof/>
        </w:rPr>
        <w:fldChar w:fldCharType="separate"/>
      </w:r>
      <w:r w:rsidR="00833A36">
        <w:rPr>
          <w:noProof/>
        </w:rPr>
        <w:t>4</w:t>
      </w:r>
      <w:r>
        <w:rPr>
          <w:noProof/>
        </w:rPr>
        <w:fldChar w:fldCharType="end"/>
      </w:r>
    </w:p>
    <w:p w14:paraId="37CF559B" w14:textId="066DD52C"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Flow of Events</w:t>
      </w:r>
      <w:r>
        <w:rPr>
          <w:noProof/>
        </w:rPr>
        <w:tab/>
      </w:r>
      <w:r>
        <w:rPr>
          <w:noProof/>
        </w:rPr>
        <w:fldChar w:fldCharType="begin"/>
      </w:r>
      <w:r>
        <w:rPr>
          <w:noProof/>
        </w:rPr>
        <w:instrText xml:space="preserve"> PAGEREF _Toc183456963 \h </w:instrText>
      </w:r>
      <w:r>
        <w:rPr>
          <w:noProof/>
        </w:rPr>
      </w:r>
      <w:r>
        <w:rPr>
          <w:noProof/>
        </w:rPr>
        <w:fldChar w:fldCharType="separate"/>
      </w:r>
      <w:r w:rsidR="00833A36">
        <w:rPr>
          <w:noProof/>
        </w:rPr>
        <w:t>4</w:t>
      </w:r>
      <w:r>
        <w:rPr>
          <w:noProof/>
        </w:rPr>
        <w:fldChar w:fldCharType="end"/>
      </w:r>
    </w:p>
    <w:p w14:paraId="2813FB98" w14:textId="5D8EC7B7" w:rsidR="00A01BFA" w:rsidRDefault="00A01BFA">
      <w:pPr>
        <w:pStyle w:val="TOC3"/>
        <w:rPr>
          <w:rFonts w:asciiTheme="minorHAnsi" w:eastAsiaTheme="minorEastAsia" w:hAnsiTheme="minorHAnsi" w:cstheme="minorBidi"/>
          <w:noProof/>
          <w:sz w:val="22"/>
          <w:szCs w:val="22"/>
          <w:lang w:val="en-GB" w:eastAsia="en-GB"/>
        </w:rPr>
      </w:pPr>
      <w:r>
        <w:rPr>
          <w:noProof/>
        </w:rPr>
        <w:t>2.1.1</w:t>
      </w:r>
      <w:r>
        <w:rPr>
          <w:rFonts w:asciiTheme="minorHAnsi" w:eastAsiaTheme="minorEastAsia" w:hAnsiTheme="minorHAnsi" w:cstheme="minorBidi"/>
          <w:noProof/>
          <w:sz w:val="22"/>
          <w:szCs w:val="22"/>
          <w:lang w:val="en-GB" w:eastAsia="en-GB"/>
        </w:rPr>
        <w:tab/>
      </w:r>
      <w:r>
        <w:rPr>
          <w:noProof/>
        </w:rPr>
        <w:t>Add room</w:t>
      </w:r>
      <w:r>
        <w:rPr>
          <w:noProof/>
        </w:rPr>
        <w:tab/>
      </w:r>
      <w:r>
        <w:rPr>
          <w:noProof/>
        </w:rPr>
        <w:fldChar w:fldCharType="begin"/>
      </w:r>
      <w:r>
        <w:rPr>
          <w:noProof/>
        </w:rPr>
        <w:instrText xml:space="preserve"> PAGEREF _Toc183456964 \h </w:instrText>
      </w:r>
      <w:r>
        <w:rPr>
          <w:noProof/>
        </w:rPr>
      </w:r>
      <w:r>
        <w:rPr>
          <w:noProof/>
        </w:rPr>
        <w:fldChar w:fldCharType="separate"/>
      </w:r>
      <w:r w:rsidR="00833A36">
        <w:rPr>
          <w:noProof/>
        </w:rPr>
        <w:t>4</w:t>
      </w:r>
      <w:r>
        <w:rPr>
          <w:noProof/>
        </w:rPr>
        <w:fldChar w:fldCharType="end"/>
      </w:r>
    </w:p>
    <w:p w14:paraId="21A7B95B" w14:textId="4E203A8D" w:rsidR="00A01BFA" w:rsidRDefault="00A01BFA">
      <w:pPr>
        <w:pStyle w:val="TOC3"/>
        <w:rPr>
          <w:rFonts w:asciiTheme="minorHAnsi" w:eastAsiaTheme="minorEastAsia" w:hAnsiTheme="minorHAnsi" w:cstheme="minorBidi"/>
          <w:noProof/>
          <w:sz w:val="22"/>
          <w:szCs w:val="22"/>
          <w:lang w:val="en-GB" w:eastAsia="en-GB"/>
        </w:rPr>
      </w:pPr>
      <w:r>
        <w:rPr>
          <w:noProof/>
        </w:rPr>
        <w:t>2.1.2</w:t>
      </w:r>
      <w:r>
        <w:rPr>
          <w:rFonts w:asciiTheme="minorHAnsi" w:eastAsiaTheme="minorEastAsia" w:hAnsiTheme="minorHAnsi" w:cstheme="minorBidi"/>
          <w:noProof/>
          <w:sz w:val="22"/>
          <w:szCs w:val="22"/>
          <w:lang w:val="en-GB" w:eastAsia="en-GB"/>
        </w:rPr>
        <w:tab/>
      </w:r>
      <w:r>
        <w:rPr>
          <w:noProof/>
        </w:rPr>
        <w:t>Update room</w:t>
      </w:r>
      <w:r>
        <w:rPr>
          <w:noProof/>
        </w:rPr>
        <w:tab/>
      </w:r>
      <w:r>
        <w:rPr>
          <w:noProof/>
        </w:rPr>
        <w:fldChar w:fldCharType="begin"/>
      </w:r>
      <w:r>
        <w:rPr>
          <w:noProof/>
        </w:rPr>
        <w:instrText xml:space="preserve"> PAGEREF _Toc183456965 \h </w:instrText>
      </w:r>
      <w:r>
        <w:rPr>
          <w:noProof/>
        </w:rPr>
      </w:r>
      <w:r>
        <w:rPr>
          <w:noProof/>
        </w:rPr>
        <w:fldChar w:fldCharType="separate"/>
      </w:r>
      <w:r w:rsidR="00833A36">
        <w:rPr>
          <w:noProof/>
        </w:rPr>
        <w:t>4</w:t>
      </w:r>
      <w:r>
        <w:rPr>
          <w:noProof/>
        </w:rPr>
        <w:fldChar w:fldCharType="end"/>
      </w:r>
    </w:p>
    <w:p w14:paraId="3A7EA84F" w14:textId="68F15A2E" w:rsidR="00A01BFA" w:rsidRDefault="00A01BFA">
      <w:pPr>
        <w:pStyle w:val="TOC3"/>
        <w:rPr>
          <w:rFonts w:asciiTheme="minorHAnsi" w:eastAsiaTheme="minorEastAsia" w:hAnsiTheme="minorHAnsi" w:cstheme="minorBidi"/>
          <w:noProof/>
          <w:sz w:val="22"/>
          <w:szCs w:val="22"/>
          <w:lang w:val="en-GB" w:eastAsia="en-GB"/>
        </w:rPr>
      </w:pPr>
      <w:r>
        <w:rPr>
          <w:noProof/>
        </w:rPr>
        <w:t>2.1.3</w:t>
      </w:r>
      <w:r>
        <w:rPr>
          <w:rFonts w:asciiTheme="minorHAnsi" w:eastAsiaTheme="minorEastAsia" w:hAnsiTheme="minorHAnsi" w:cstheme="minorBidi"/>
          <w:noProof/>
          <w:sz w:val="22"/>
          <w:szCs w:val="22"/>
          <w:lang w:val="en-GB" w:eastAsia="en-GB"/>
        </w:rPr>
        <w:tab/>
      </w:r>
      <w:r>
        <w:rPr>
          <w:noProof/>
        </w:rPr>
        <w:t>Delete room</w:t>
      </w:r>
      <w:r>
        <w:rPr>
          <w:noProof/>
        </w:rPr>
        <w:tab/>
      </w:r>
      <w:r>
        <w:rPr>
          <w:noProof/>
        </w:rPr>
        <w:fldChar w:fldCharType="begin"/>
      </w:r>
      <w:r>
        <w:rPr>
          <w:noProof/>
        </w:rPr>
        <w:instrText xml:space="preserve"> PAGEREF _Toc183456966 \h </w:instrText>
      </w:r>
      <w:r>
        <w:rPr>
          <w:noProof/>
        </w:rPr>
      </w:r>
      <w:r>
        <w:rPr>
          <w:noProof/>
        </w:rPr>
        <w:fldChar w:fldCharType="separate"/>
      </w:r>
      <w:r w:rsidR="00833A36">
        <w:rPr>
          <w:noProof/>
        </w:rPr>
        <w:t>4</w:t>
      </w:r>
      <w:r>
        <w:rPr>
          <w:noProof/>
        </w:rPr>
        <w:fldChar w:fldCharType="end"/>
      </w:r>
    </w:p>
    <w:p w14:paraId="280BA6C8" w14:textId="20757DB5"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Sequence diagram</w:t>
      </w:r>
      <w:r>
        <w:rPr>
          <w:noProof/>
        </w:rPr>
        <w:tab/>
      </w:r>
      <w:r>
        <w:rPr>
          <w:noProof/>
        </w:rPr>
        <w:fldChar w:fldCharType="begin"/>
      </w:r>
      <w:r>
        <w:rPr>
          <w:noProof/>
        </w:rPr>
        <w:instrText xml:space="preserve"> PAGEREF _Toc183456967 \h </w:instrText>
      </w:r>
      <w:r>
        <w:rPr>
          <w:noProof/>
        </w:rPr>
      </w:r>
      <w:r>
        <w:rPr>
          <w:noProof/>
        </w:rPr>
        <w:fldChar w:fldCharType="separate"/>
      </w:r>
      <w:r w:rsidR="00833A36">
        <w:rPr>
          <w:noProof/>
        </w:rPr>
        <w:t>5</w:t>
      </w:r>
      <w:r>
        <w:rPr>
          <w:noProof/>
        </w:rPr>
        <w:fldChar w:fldCharType="end"/>
      </w:r>
    </w:p>
    <w:p w14:paraId="620A1674" w14:textId="616132D5"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Class diagram</w:t>
      </w:r>
      <w:r>
        <w:rPr>
          <w:noProof/>
        </w:rPr>
        <w:tab/>
      </w:r>
      <w:r>
        <w:rPr>
          <w:noProof/>
        </w:rPr>
        <w:fldChar w:fldCharType="begin"/>
      </w:r>
      <w:r>
        <w:rPr>
          <w:noProof/>
        </w:rPr>
        <w:instrText xml:space="preserve"> PAGEREF _Toc183456968 \h </w:instrText>
      </w:r>
      <w:r>
        <w:rPr>
          <w:noProof/>
        </w:rPr>
      </w:r>
      <w:r>
        <w:rPr>
          <w:noProof/>
        </w:rPr>
        <w:fldChar w:fldCharType="separate"/>
      </w:r>
      <w:r w:rsidR="00833A36">
        <w:rPr>
          <w:noProof/>
        </w:rPr>
        <w:t>7</w:t>
      </w:r>
      <w:r>
        <w:rPr>
          <w:noProof/>
        </w:rPr>
        <w:fldChar w:fldCharType="end"/>
      </w:r>
    </w:p>
    <w:p w14:paraId="380C4B24" w14:textId="27D0867D" w:rsidR="00A01BFA" w:rsidRDefault="00A01BFA">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Derived Requirements</w:t>
      </w:r>
      <w:r>
        <w:rPr>
          <w:noProof/>
        </w:rPr>
        <w:tab/>
      </w:r>
      <w:r>
        <w:rPr>
          <w:noProof/>
        </w:rPr>
        <w:fldChar w:fldCharType="begin"/>
      </w:r>
      <w:r>
        <w:rPr>
          <w:noProof/>
        </w:rPr>
        <w:instrText xml:space="preserve"> PAGEREF _Toc183456969 \h </w:instrText>
      </w:r>
      <w:r>
        <w:rPr>
          <w:noProof/>
        </w:rPr>
      </w:r>
      <w:r>
        <w:rPr>
          <w:noProof/>
        </w:rPr>
        <w:fldChar w:fldCharType="separate"/>
      </w:r>
      <w:r w:rsidR="00833A36">
        <w:rPr>
          <w:noProof/>
        </w:rPr>
        <w:t>8</w:t>
      </w:r>
      <w:r>
        <w:rPr>
          <w:noProof/>
        </w:rPr>
        <w:fldChar w:fldCharType="end"/>
      </w:r>
    </w:p>
    <w:p w14:paraId="34860BA6" w14:textId="4AAB663D" w:rsidR="004A77B3" w:rsidRDefault="009E1705">
      <w:pPr>
        <w:pStyle w:val="Title"/>
      </w:pPr>
      <w:r>
        <w:fldChar w:fldCharType="end"/>
      </w:r>
      <w:r>
        <w:br w:type="page"/>
      </w:r>
      <w:r w:rsidR="00936521">
        <w:lastRenderedPageBreak/>
        <w:fldChar w:fldCharType="begin"/>
      </w:r>
      <w:r w:rsidR="00936521">
        <w:instrText xml:space="preserve"> TITLE  \* MERGEFORMAT </w:instrText>
      </w:r>
      <w:r w:rsidR="00936521">
        <w:fldChar w:fldCharType="separate"/>
      </w:r>
      <w:r w:rsidR="00724159">
        <w:t>Use-Case-Realization Specification: Manage Rooms</w:t>
      </w:r>
      <w:r w:rsidR="00936521">
        <w:fldChar w:fldCharType="end"/>
      </w:r>
    </w:p>
    <w:p w14:paraId="1579B4A7" w14:textId="77777777" w:rsidR="004A77B3" w:rsidRDefault="009E1705">
      <w:pPr>
        <w:pStyle w:val="Heading1"/>
      </w:pPr>
      <w:bookmarkStart w:id="0" w:name="_Toc456598586"/>
      <w:bookmarkStart w:id="1" w:name="_Toc183456956"/>
      <w:r>
        <w:t>Introduction</w:t>
      </w:r>
      <w:bookmarkEnd w:id="0"/>
      <w:bookmarkEnd w:id="1"/>
    </w:p>
    <w:p w14:paraId="13316A7D" w14:textId="142E6D03" w:rsidR="004A77B3" w:rsidRDefault="009E1705">
      <w:pPr>
        <w:pStyle w:val="Heading2"/>
      </w:pPr>
      <w:bookmarkStart w:id="2" w:name="_Toc456598587"/>
      <w:bookmarkStart w:id="3" w:name="_Toc183456957"/>
      <w:r>
        <w:t>Purpose</w:t>
      </w:r>
      <w:bookmarkEnd w:id="2"/>
      <w:bookmarkEnd w:id="3"/>
    </w:p>
    <w:p w14:paraId="5418C69C" w14:textId="70282F8C" w:rsidR="00867BA5" w:rsidRPr="00867BA5" w:rsidRDefault="00867BA5" w:rsidP="007B3F8A">
      <w:pPr>
        <w:pStyle w:val="ListParagraph"/>
      </w:pPr>
      <w:r>
        <w:t xml:space="preserve">This document outlines the collaborating objects used to fulfill the Manage Rooms use case inside the </w:t>
      </w:r>
      <w:proofErr w:type="spellStart"/>
      <w:r>
        <w:t>Carti</w:t>
      </w:r>
      <w:proofErr w:type="spellEnd"/>
      <w:r>
        <w:t xml:space="preserve"> </w:t>
      </w:r>
      <w:proofErr w:type="gramStart"/>
      <w:r>
        <w:t xml:space="preserve">Hotel </w:t>
      </w:r>
      <w:r>
        <w:rPr>
          <w:spacing w:val="-47"/>
        </w:rPr>
        <w:t xml:space="preserve"> </w:t>
      </w:r>
      <w:r>
        <w:t>Management</w:t>
      </w:r>
      <w:proofErr w:type="gramEnd"/>
      <w:r>
        <w:rPr>
          <w:spacing w:val="-2"/>
        </w:rPr>
        <w:t xml:space="preserve"> </w:t>
      </w:r>
      <w:r>
        <w:t>System</w:t>
      </w:r>
      <w:r>
        <w:rPr>
          <w:spacing w:val="-2"/>
        </w:rPr>
        <w:t xml:space="preserve"> </w:t>
      </w:r>
      <w:r>
        <w:t>project's</w:t>
      </w:r>
      <w:r>
        <w:rPr>
          <w:spacing w:val="2"/>
        </w:rPr>
        <w:t xml:space="preserve"> </w:t>
      </w:r>
      <w:r>
        <w:t>design</w:t>
      </w:r>
      <w:r>
        <w:rPr>
          <w:spacing w:val="1"/>
        </w:rPr>
        <w:t xml:space="preserve"> </w:t>
      </w:r>
      <w:r>
        <w:t>model.</w:t>
      </w:r>
    </w:p>
    <w:p w14:paraId="43A2BEA3" w14:textId="77777777" w:rsidR="004A77B3" w:rsidRDefault="009E1705">
      <w:pPr>
        <w:pStyle w:val="Heading2"/>
      </w:pPr>
      <w:bookmarkStart w:id="4" w:name="_Toc456598588"/>
      <w:bookmarkStart w:id="5" w:name="_Toc183456958"/>
      <w:r>
        <w:t>Scope</w:t>
      </w:r>
      <w:bookmarkEnd w:id="4"/>
      <w:bookmarkEnd w:id="5"/>
    </w:p>
    <w:p w14:paraId="4A570B40" w14:textId="3DCE8DB8" w:rsidR="00867BA5" w:rsidRPr="004C4C5A" w:rsidRDefault="00867BA5" w:rsidP="00867BA5">
      <w:pPr>
        <w:pStyle w:val="ListParagraph"/>
        <w:jc w:val="both"/>
      </w:pPr>
      <w:bookmarkStart w:id="6" w:name="_Toc456598589"/>
      <w:r w:rsidRPr="004C4C5A">
        <w:t>This</w:t>
      </w:r>
      <w:r w:rsidRPr="004C4C5A">
        <w:rPr>
          <w:spacing w:val="-3"/>
        </w:rPr>
        <w:t xml:space="preserve"> </w:t>
      </w:r>
      <w:r w:rsidRPr="004C4C5A">
        <w:t>document</w:t>
      </w:r>
      <w:r w:rsidRPr="004C4C5A">
        <w:rPr>
          <w:spacing w:val="-3"/>
        </w:rPr>
        <w:t xml:space="preserve"> </w:t>
      </w:r>
      <w:r w:rsidRPr="004C4C5A">
        <w:t>applies</w:t>
      </w:r>
      <w:r w:rsidRPr="004C4C5A">
        <w:rPr>
          <w:spacing w:val="-4"/>
        </w:rPr>
        <w:t xml:space="preserve"> </w:t>
      </w:r>
      <w:r w:rsidRPr="004C4C5A">
        <w:t>to</w:t>
      </w:r>
      <w:r w:rsidRPr="004C4C5A">
        <w:rPr>
          <w:spacing w:val="-1"/>
        </w:rPr>
        <w:t xml:space="preserve"> </w:t>
      </w:r>
      <w:r w:rsidRPr="004C4C5A">
        <w:t>the</w:t>
      </w:r>
      <w:r w:rsidRPr="004C4C5A">
        <w:rPr>
          <w:spacing w:val="3"/>
        </w:rPr>
        <w:t xml:space="preserve"> </w:t>
      </w:r>
      <w:proofErr w:type="spellStart"/>
      <w:r w:rsidR="003E0EAF">
        <w:rPr>
          <w:spacing w:val="3"/>
        </w:rPr>
        <w:t>Carti</w:t>
      </w:r>
      <w:proofErr w:type="spellEnd"/>
      <w:r w:rsidRPr="004C4C5A">
        <w:rPr>
          <w:spacing w:val="3"/>
        </w:rPr>
        <w:t xml:space="preserve"> </w:t>
      </w:r>
      <w:r w:rsidRPr="004C4C5A">
        <w:t>Hotel</w:t>
      </w:r>
      <w:r w:rsidRPr="004C4C5A">
        <w:rPr>
          <w:spacing w:val="-2"/>
        </w:rPr>
        <w:t xml:space="preserve"> </w:t>
      </w:r>
      <w:r w:rsidRPr="004C4C5A">
        <w:t>Management</w:t>
      </w:r>
      <w:r w:rsidRPr="004C4C5A">
        <w:rPr>
          <w:spacing w:val="-3"/>
        </w:rPr>
        <w:t xml:space="preserve"> </w:t>
      </w:r>
      <w:r w:rsidRPr="004C4C5A">
        <w:t>System</w:t>
      </w:r>
      <w:r w:rsidRPr="004C4C5A">
        <w:rPr>
          <w:spacing w:val="-1"/>
        </w:rPr>
        <w:t>.</w:t>
      </w:r>
    </w:p>
    <w:p w14:paraId="01CC73CC" w14:textId="77777777" w:rsidR="004A77B3" w:rsidRDefault="009E1705">
      <w:pPr>
        <w:pStyle w:val="Heading2"/>
      </w:pPr>
      <w:bookmarkStart w:id="7" w:name="_Toc183456959"/>
      <w:r>
        <w:t>Definitions, Acronyms, and Abbreviations</w:t>
      </w:r>
      <w:bookmarkEnd w:id="6"/>
      <w:bookmarkEnd w:id="7"/>
    </w:p>
    <w:p w14:paraId="1B83186D" w14:textId="0332908E" w:rsidR="004A77B3" w:rsidRDefault="00867BA5" w:rsidP="00867BA5">
      <w:pPr>
        <w:pStyle w:val="ListParagraph"/>
      </w:pPr>
      <w:r>
        <w:t>None</w:t>
      </w:r>
      <w:r w:rsidR="007B3F8A">
        <w:t>.</w:t>
      </w:r>
    </w:p>
    <w:p w14:paraId="0F4CD3BC" w14:textId="77777777" w:rsidR="004A77B3" w:rsidRDefault="009E1705">
      <w:pPr>
        <w:pStyle w:val="Heading2"/>
      </w:pPr>
      <w:bookmarkStart w:id="8" w:name="_Toc456598590"/>
      <w:bookmarkStart w:id="9" w:name="_Toc183456960"/>
      <w:r>
        <w:t>References</w:t>
      </w:r>
      <w:bookmarkEnd w:id="8"/>
      <w:bookmarkEnd w:id="9"/>
    </w:p>
    <w:p w14:paraId="11639E61" w14:textId="45E042AB" w:rsidR="004A77B3" w:rsidRDefault="00867BA5" w:rsidP="00867BA5">
      <w:pPr>
        <w:pStyle w:val="ListParagraph"/>
      </w:pPr>
      <w:r>
        <w:t>None</w:t>
      </w:r>
      <w:r w:rsidR="007B3F8A">
        <w:t>.</w:t>
      </w:r>
    </w:p>
    <w:p w14:paraId="35BFA2DD" w14:textId="77777777" w:rsidR="004A77B3" w:rsidRDefault="009E1705">
      <w:pPr>
        <w:pStyle w:val="Heading2"/>
      </w:pPr>
      <w:bookmarkStart w:id="10" w:name="_Toc456598591"/>
      <w:bookmarkStart w:id="11" w:name="_Toc183456961"/>
      <w:r>
        <w:t>Overview</w:t>
      </w:r>
      <w:bookmarkEnd w:id="10"/>
      <w:bookmarkEnd w:id="11"/>
    </w:p>
    <w:p w14:paraId="6AE8ECBD" w14:textId="77777777" w:rsidR="00867BA5" w:rsidRPr="004C4C5A" w:rsidRDefault="00867BA5" w:rsidP="00867BA5">
      <w:pPr>
        <w:pStyle w:val="ListParagraph"/>
        <w:jc w:val="both"/>
      </w:pPr>
      <w:r w:rsidRPr="004C4C5A">
        <w:t>The subsequent section comprehensively addresses the design of the use case along with its associated requirements. In particular, the flow of events-design section includes the implementation of the class diagram and sequence diagram for the use case, accompanied by concise textual explanations.</w:t>
      </w:r>
    </w:p>
    <w:p w14:paraId="04CEECED" w14:textId="77777777" w:rsidR="00867BA5" w:rsidRPr="004C4C5A" w:rsidRDefault="00867BA5" w:rsidP="00867BA5">
      <w:pPr>
        <w:pStyle w:val="ListParagraph"/>
        <w:jc w:val="both"/>
      </w:pPr>
    </w:p>
    <w:p w14:paraId="1163E0B2" w14:textId="77777777" w:rsidR="00867BA5" w:rsidRPr="004C4C5A" w:rsidRDefault="00867BA5" w:rsidP="00867BA5">
      <w:pPr>
        <w:pStyle w:val="ListParagraph"/>
        <w:jc w:val="both"/>
      </w:pPr>
      <w:r w:rsidRPr="004C4C5A">
        <w:t>Following the design presentation, the subsequent section outlines the derived requirements crucial for the successful implementation of the use case. These requirements serve as essential guidelines to ensure the effective realization and functionality of the use case.</w:t>
      </w:r>
    </w:p>
    <w:p w14:paraId="5A823D56" w14:textId="77777777" w:rsidR="004A77B3" w:rsidRDefault="009E1705">
      <w:pPr>
        <w:pStyle w:val="Heading1"/>
      </w:pPr>
      <w:bookmarkStart w:id="12" w:name="_Toc183456962"/>
      <w:r>
        <w:t>Flow of Events—Design</w:t>
      </w:r>
      <w:bookmarkEnd w:id="12"/>
      <w:r>
        <w:t xml:space="preserve"> </w:t>
      </w:r>
    </w:p>
    <w:p w14:paraId="170B31FF" w14:textId="4A20A805" w:rsidR="00867BA5" w:rsidRDefault="00867BA5" w:rsidP="002D3094">
      <w:pPr>
        <w:pStyle w:val="Heading2"/>
      </w:pPr>
      <w:bookmarkStart w:id="13" w:name="_Toc183456963"/>
      <w:r>
        <w:t>Flow of Events</w:t>
      </w:r>
      <w:bookmarkEnd w:id="13"/>
    </w:p>
    <w:p w14:paraId="1DFC5EBD" w14:textId="77777777" w:rsidR="00867BA5" w:rsidRPr="004C4C5A" w:rsidRDefault="00867BA5" w:rsidP="00B95CD0">
      <w:pPr>
        <w:pStyle w:val="ListParagraph"/>
      </w:pPr>
      <w:bookmarkStart w:id="14" w:name="_Hlk183565911"/>
      <w:r w:rsidRPr="004C4C5A">
        <w:t>The following diagrams outline the essential classes and the sequence of their collaboration to bring about the realization of the Manage Rooms use case.</w:t>
      </w:r>
    </w:p>
    <w:p w14:paraId="75CB2949" w14:textId="599D8A7E" w:rsidR="00867BA5" w:rsidRPr="004C4C5A" w:rsidRDefault="00867BA5" w:rsidP="00B95CD0">
      <w:pPr>
        <w:pStyle w:val="ListParagraph"/>
      </w:pPr>
      <w:r w:rsidRPr="004C4C5A">
        <w:t xml:space="preserve">Upon the successful login of the user </w:t>
      </w:r>
      <w:r w:rsidR="00AE321F">
        <w:t xml:space="preserve">as </w:t>
      </w:r>
      <w:r w:rsidRPr="004C4C5A">
        <w:t xml:space="preserve">an admin, they are directed to the Admin Page. </w:t>
      </w:r>
      <w:r w:rsidR="003E1404">
        <w:t xml:space="preserve">The admin selects </w:t>
      </w:r>
      <w:r w:rsidR="003E1404" w:rsidRPr="003E1404">
        <w:rPr>
          <w:b/>
          <w:bCs/>
        </w:rPr>
        <w:t>Manage</w:t>
      </w:r>
      <w:r w:rsidR="003E1404">
        <w:rPr>
          <w:b/>
          <w:bCs/>
        </w:rPr>
        <w:t xml:space="preserve"> </w:t>
      </w:r>
      <w:r w:rsidR="003E1404" w:rsidRPr="003E1404">
        <w:rPr>
          <w:b/>
          <w:bCs/>
        </w:rPr>
        <w:t>Rooms</w:t>
      </w:r>
      <w:r w:rsidR="003E1404">
        <w:t xml:space="preserve"> button on the left-hand side to see the room list. </w:t>
      </w:r>
      <w:r w:rsidRPr="004C4C5A">
        <w:t xml:space="preserve">Subsequently, the admin is </w:t>
      </w:r>
      <w:r w:rsidR="0028648F">
        <w:t>able</w:t>
      </w:r>
      <w:r w:rsidRPr="004C4C5A">
        <w:t xml:space="preserve"> to manage all rooms, encompassing tasks such as adding, updating, and deleting rooms.</w:t>
      </w:r>
    </w:p>
    <w:p w14:paraId="0DFBD14E" w14:textId="3ACBDD6D" w:rsidR="00867BA5" w:rsidRPr="00B95CD0" w:rsidRDefault="00FD119C" w:rsidP="00A01BFA">
      <w:pPr>
        <w:pStyle w:val="Heading111"/>
      </w:pPr>
      <w:bookmarkStart w:id="15" w:name="2.1._Add_room"/>
      <w:bookmarkStart w:id="16" w:name="_Toc153998121"/>
      <w:bookmarkStart w:id="17" w:name="_Toc183456964"/>
      <w:bookmarkEnd w:id="15"/>
      <w:r>
        <w:t>2.1.1</w:t>
      </w:r>
      <w:r>
        <w:tab/>
        <w:t>A</w:t>
      </w:r>
      <w:r w:rsidR="00867BA5" w:rsidRPr="00B95CD0">
        <w:t xml:space="preserve">dd </w:t>
      </w:r>
      <w:r w:rsidR="00867BA5" w:rsidRPr="00A01BFA">
        <w:t>room</w:t>
      </w:r>
      <w:bookmarkStart w:id="18" w:name="When_the_admin_clicks_on_the_Add_Room_bu"/>
      <w:bookmarkEnd w:id="16"/>
      <w:bookmarkEnd w:id="17"/>
      <w:bookmarkEnd w:id="18"/>
    </w:p>
    <w:p w14:paraId="10995383" w14:textId="213E2E4E" w:rsidR="00867BA5" w:rsidRPr="004C4C5A" w:rsidRDefault="00867BA5" w:rsidP="00656D8B">
      <w:pPr>
        <w:pStyle w:val="ListParagraph"/>
        <w:ind w:left="709"/>
      </w:pPr>
      <w:r w:rsidRPr="004C4C5A">
        <w:t xml:space="preserve">When </w:t>
      </w:r>
      <w:r w:rsidR="0037765A">
        <w:t>the admin</w:t>
      </w:r>
      <w:r w:rsidRPr="004C4C5A">
        <w:t xml:space="preserve"> clicks the </w:t>
      </w:r>
      <w:r w:rsidRPr="003E1404">
        <w:rPr>
          <w:b/>
          <w:bCs/>
        </w:rPr>
        <w:t>Add Room</w:t>
      </w:r>
      <w:r w:rsidRPr="004C4C5A">
        <w:t xml:space="preserve"> button, </w:t>
      </w:r>
      <w:r w:rsidR="003E1404">
        <w:t>a Add Room Modal is displayed</w:t>
      </w:r>
      <w:r w:rsidRPr="004C4C5A">
        <w:t>.</w:t>
      </w:r>
      <w:r w:rsidR="003E1404">
        <w:t xml:space="preserve"> T</w:t>
      </w:r>
      <w:r w:rsidRPr="004C4C5A">
        <w:t xml:space="preserve">he admin inputs the room number, </w:t>
      </w:r>
      <w:r w:rsidR="003E1404">
        <w:t>room type, floor</w:t>
      </w:r>
      <w:r w:rsidRPr="004C4C5A">
        <w:rPr>
          <w:lang w:val="vi-VN"/>
        </w:rPr>
        <w:t>,</w:t>
      </w:r>
      <w:r w:rsidRPr="004C4C5A">
        <w:t xml:space="preserve"> and </w:t>
      </w:r>
      <w:r w:rsidR="003E1404">
        <w:t>the price</w:t>
      </w:r>
      <w:r w:rsidRPr="004C4C5A">
        <w:rPr>
          <w:lang w:val="vi-VN"/>
        </w:rPr>
        <w:t xml:space="preserve"> </w:t>
      </w:r>
      <w:proofErr w:type="spellStart"/>
      <w:r w:rsidRPr="004C4C5A">
        <w:rPr>
          <w:lang w:val="vi-VN"/>
        </w:rPr>
        <w:t>of</w:t>
      </w:r>
      <w:proofErr w:type="spellEnd"/>
      <w:r w:rsidRPr="004C4C5A">
        <w:rPr>
          <w:lang w:val="vi-VN"/>
        </w:rPr>
        <w:t xml:space="preserve"> </w:t>
      </w:r>
      <w:r w:rsidRPr="004C4C5A">
        <w:t>the</w:t>
      </w:r>
      <w:r w:rsidRPr="004C4C5A">
        <w:rPr>
          <w:lang w:val="vi-VN"/>
        </w:rPr>
        <w:t xml:space="preserve"> </w:t>
      </w:r>
      <w:r w:rsidRPr="004C4C5A">
        <w:t xml:space="preserve">room type to create a new room, followed by clicking the </w:t>
      </w:r>
      <w:r w:rsidR="003E1404" w:rsidRPr="003E1404">
        <w:rPr>
          <w:b/>
          <w:bCs/>
        </w:rPr>
        <w:t>Save</w:t>
      </w:r>
      <w:r w:rsidRPr="004C4C5A">
        <w:t xml:space="preserve"> button</w:t>
      </w:r>
      <w:r w:rsidRPr="004C4C5A">
        <w:rPr>
          <w:lang w:val="vi-VN"/>
        </w:rPr>
        <w:t xml:space="preserve"> </w:t>
      </w:r>
      <w:r w:rsidR="003E1404">
        <w:t>at</w:t>
      </w:r>
      <w:r w:rsidRPr="004C4C5A">
        <w:rPr>
          <w:lang w:val="vi-VN"/>
        </w:rPr>
        <w:t xml:space="preserve"> the </w:t>
      </w:r>
      <w:proofErr w:type="spellStart"/>
      <w:r w:rsidRPr="004C4C5A">
        <w:rPr>
          <w:lang w:val="vi-VN"/>
        </w:rPr>
        <w:t>bottom</w:t>
      </w:r>
      <w:proofErr w:type="spellEnd"/>
      <w:r w:rsidRPr="004C4C5A">
        <w:rPr>
          <w:lang w:val="vi-VN"/>
        </w:rPr>
        <w:t xml:space="preserve"> </w:t>
      </w:r>
      <w:r w:rsidRPr="004C4C5A">
        <w:t xml:space="preserve">of the </w:t>
      </w:r>
      <w:r w:rsidR="003E1404">
        <w:t>modal</w:t>
      </w:r>
      <w:r w:rsidRPr="004C4C5A">
        <w:t>.</w:t>
      </w:r>
    </w:p>
    <w:p w14:paraId="65258894" w14:textId="51D9C1D4" w:rsidR="00867BA5" w:rsidRPr="004C4C5A" w:rsidRDefault="00867BA5" w:rsidP="00656D8B">
      <w:pPr>
        <w:pStyle w:val="ListParagraph"/>
        <w:ind w:left="709"/>
      </w:pPr>
      <w:r w:rsidRPr="004C4C5A">
        <w:t>The system will then verify the existence of th</w:t>
      </w:r>
      <w:r w:rsidR="003E1404">
        <w:t>e</w:t>
      </w:r>
      <w:r w:rsidRPr="004C4C5A">
        <w:t xml:space="preserve"> room</w:t>
      </w:r>
      <w:r w:rsidR="003E1404">
        <w:t xml:space="preserve"> and validate other information</w:t>
      </w:r>
      <w:r w:rsidRPr="004C4C5A">
        <w:t>. If the room does not already exist</w:t>
      </w:r>
      <w:r w:rsidR="003E1404">
        <w:t xml:space="preserve"> and the information is valid</w:t>
      </w:r>
      <w:r w:rsidRPr="004C4C5A">
        <w:t xml:space="preserve">, the Room Controller proceeds to add the room information to the Room database and </w:t>
      </w:r>
      <w:r w:rsidR="003E1404">
        <w:t>display a success message</w:t>
      </w:r>
      <w:r w:rsidRPr="004C4C5A">
        <w:t>. If the room already exists</w:t>
      </w:r>
      <w:r w:rsidR="003E1404">
        <w:t xml:space="preserve"> or any information is invalid</w:t>
      </w:r>
      <w:r w:rsidRPr="004C4C5A">
        <w:t>, an error message is presented to inform the admin of the situation.</w:t>
      </w:r>
      <w:r w:rsidR="003E1404">
        <w:t xml:space="preserve">          </w:t>
      </w:r>
    </w:p>
    <w:p w14:paraId="6BF5743F" w14:textId="3ED4F7C8" w:rsidR="00867BA5" w:rsidRPr="00B95CD0" w:rsidRDefault="00FD119C" w:rsidP="00FD119C">
      <w:pPr>
        <w:pStyle w:val="Heading111"/>
        <w:ind w:left="1080" w:hanging="360"/>
        <w:rPr>
          <w:i/>
        </w:rPr>
      </w:pPr>
      <w:bookmarkStart w:id="19" w:name="2.2._Update_room"/>
      <w:bookmarkStart w:id="20" w:name="_Toc153998122"/>
      <w:bookmarkStart w:id="21" w:name="_Toc183456965"/>
      <w:bookmarkEnd w:id="19"/>
      <w:r>
        <w:t>2.1.2</w:t>
      </w:r>
      <w:r>
        <w:tab/>
      </w:r>
      <w:r w:rsidR="00867BA5" w:rsidRPr="00B95CD0">
        <w:t>Update room</w:t>
      </w:r>
      <w:bookmarkEnd w:id="20"/>
      <w:bookmarkEnd w:id="21"/>
    </w:p>
    <w:p w14:paraId="427996F6" w14:textId="4A4F2EC4" w:rsidR="00867BA5" w:rsidRPr="004C4C5A" w:rsidRDefault="003E1404" w:rsidP="00B95CD0">
      <w:pPr>
        <w:pStyle w:val="ListParagraph"/>
        <w:rPr>
          <w:lang w:val="vi-VN"/>
        </w:rPr>
      </w:pPr>
      <w:r>
        <w:t>On the room list</w:t>
      </w:r>
      <w:r w:rsidR="00867BA5" w:rsidRPr="004C4C5A">
        <w:t xml:space="preserve">, the admin </w:t>
      </w:r>
      <w:r w:rsidR="006B584B">
        <w:t>clicks</w:t>
      </w:r>
      <w:r>
        <w:t xml:space="preserve"> the edit icon at the right side of each room to see </w:t>
      </w:r>
      <w:r w:rsidRPr="003E1404">
        <w:rPr>
          <w:b/>
          <w:bCs/>
        </w:rPr>
        <w:t>Update Room</w:t>
      </w:r>
      <w:r w:rsidR="00867BA5" w:rsidRPr="004C4C5A">
        <w:t xml:space="preserve"> </w:t>
      </w:r>
      <w:r>
        <w:t xml:space="preserve">and </w:t>
      </w:r>
      <w:r w:rsidRPr="003E1404">
        <w:rPr>
          <w:b/>
          <w:bCs/>
        </w:rPr>
        <w:t>Delete Room</w:t>
      </w:r>
      <w:r>
        <w:t xml:space="preserve"> options. Clicking</w:t>
      </w:r>
      <w:r w:rsidR="00867BA5" w:rsidRPr="004C4C5A">
        <w:t xml:space="preserve"> on the </w:t>
      </w:r>
      <w:r w:rsidR="00867BA5" w:rsidRPr="003E1404">
        <w:rPr>
          <w:b/>
          <w:bCs/>
        </w:rPr>
        <w:t>Update Room</w:t>
      </w:r>
      <w:r w:rsidR="00867BA5" w:rsidRPr="004C4C5A">
        <w:t xml:space="preserve"> button</w:t>
      </w:r>
      <w:r>
        <w:t>, the admin sees the</w:t>
      </w:r>
      <w:r w:rsidR="00867BA5" w:rsidRPr="004C4C5A">
        <w:t xml:space="preserve"> Update Room </w:t>
      </w:r>
      <w:r>
        <w:t>Modal</w:t>
      </w:r>
      <w:r w:rsidR="00867BA5" w:rsidRPr="004C4C5A">
        <w:t xml:space="preserve"> which displays the current rooms in the form of a table</w:t>
      </w:r>
      <w:r w:rsidR="00867BA5" w:rsidRPr="004C4C5A">
        <w:rPr>
          <w:lang w:val="vi-VN"/>
        </w:rPr>
        <w:t>.</w:t>
      </w:r>
    </w:p>
    <w:p w14:paraId="3E65EE33" w14:textId="31A1B47C" w:rsidR="00867BA5" w:rsidRPr="004C4C5A" w:rsidRDefault="00867BA5" w:rsidP="00565E06">
      <w:pPr>
        <w:pStyle w:val="ListParagraph"/>
      </w:pPr>
      <w:r w:rsidRPr="004C4C5A">
        <w:t xml:space="preserve">On the Update Room </w:t>
      </w:r>
      <w:r w:rsidR="003E1404">
        <w:t>Modal</w:t>
      </w:r>
      <w:r w:rsidRPr="004C4C5A">
        <w:t xml:space="preserve">, the admin </w:t>
      </w:r>
      <w:r w:rsidR="003E1404">
        <w:t>modif</w:t>
      </w:r>
      <w:r w:rsidR="009450F1">
        <w:t>ies</w:t>
      </w:r>
      <w:r w:rsidRPr="004C4C5A">
        <w:t xml:space="preserve"> the information of </w:t>
      </w:r>
      <w:r w:rsidR="003E1404">
        <w:t>the</w:t>
      </w:r>
      <w:r w:rsidRPr="004C4C5A">
        <w:t xml:space="preserve"> room and clicks the </w:t>
      </w:r>
      <w:r w:rsidR="003E1404" w:rsidRPr="003E1404">
        <w:rPr>
          <w:b/>
          <w:bCs/>
        </w:rPr>
        <w:t>Save</w:t>
      </w:r>
      <w:r w:rsidRPr="004C4C5A">
        <w:t xml:space="preserve"> button. If the </w:t>
      </w:r>
      <w:r w:rsidR="009450F1">
        <w:t xml:space="preserve">new </w:t>
      </w:r>
      <w:r w:rsidRPr="004C4C5A">
        <w:t xml:space="preserve">information is valid, the Room Controller updates the Room database and </w:t>
      </w:r>
      <w:r w:rsidR="009450F1">
        <w:t>displays</w:t>
      </w:r>
      <w:r w:rsidRPr="004C4C5A">
        <w:t xml:space="preserve"> a success message back to the user. </w:t>
      </w:r>
      <w:r w:rsidR="009450F1">
        <w:t>Else,</w:t>
      </w:r>
      <w:r w:rsidRPr="004C4C5A">
        <w:t xml:space="preserve"> an error message is communicated to the admin.</w:t>
      </w:r>
    </w:p>
    <w:p w14:paraId="4CA84FB3" w14:textId="160E0576" w:rsidR="00867BA5" w:rsidRPr="00B95CD0" w:rsidRDefault="00FD119C" w:rsidP="00FD119C">
      <w:pPr>
        <w:pStyle w:val="Heading111"/>
        <w:ind w:left="1080" w:hanging="360"/>
        <w:rPr>
          <w:i/>
        </w:rPr>
      </w:pPr>
      <w:bookmarkStart w:id="22" w:name="2.3._Delete_room"/>
      <w:bookmarkStart w:id="23" w:name="_Toc153998123"/>
      <w:bookmarkStart w:id="24" w:name="_Toc183456966"/>
      <w:bookmarkEnd w:id="22"/>
      <w:r>
        <w:t>2.1.</w:t>
      </w:r>
      <w:r w:rsidR="00612329">
        <w:t>3</w:t>
      </w:r>
      <w:r>
        <w:tab/>
      </w:r>
      <w:r w:rsidR="00867BA5" w:rsidRPr="00B95CD0">
        <w:t>Delete room</w:t>
      </w:r>
      <w:bookmarkEnd w:id="23"/>
      <w:bookmarkEnd w:id="24"/>
    </w:p>
    <w:p w14:paraId="61DAB270" w14:textId="6806C581" w:rsidR="00867BA5" w:rsidRPr="00867BA5" w:rsidRDefault="009450F1" w:rsidP="0028648F">
      <w:pPr>
        <w:pStyle w:val="ListParagraph"/>
      </w:pPr>
      <w:r>
        <w:t>On the room list</w:t>
      </w:r>
      <w:r w:rsidRPr="004C4C5A">
        <w:t xml:space="preserve">, the admin </w:t>
      </w:r>
      <w:r w:rsidR="006B584B">
        <w:t>clicks</w:t>
      </w:r>
      <w:r>
        <w:t xml:space="preserve"> the edit icon at the right side of each room to see </w:t>
      </w:r>
      <w:r w:rsidRPr="003E1404">
        <w:rPr>
          <w:b/>
          <w:bCs/>
        </w:rPr>
        <w:t>Update Room</w:t>
      </w:r>
      <w:r w:rsidRPr="004C4C5A">
        <w:t xml:space="preserve"> </w:t>
      </w:r>
      <w:r>
        <w:t xml:space="preserve">and </w:t>
      </w:r>
      <w:r w:rsidRPr="003E1404">
        <w:rPr>
          <w:b/>
          <w:bCs/>
        </w:rPr>
        <w:lastRenderedPageBreak/>
        <w:t>Delete Room</w:t>
      </w:r>
      <w:r>
        <w:t xml:space="preserve"> options. Clicking</w:t>
      </w:r>
      <w:r w:rsidRPr="004C4C5A">
        <w:t xml:space="preserve"> on the </w:t>
      </w:r>
      <w:r>
        <w:rPr>
          <w:b/>
          <w:bCs/>
        </w:rPr>
        <w:t>Delete</w:t>
      </w:r>
      <w:r w:rsidRPr="003E1404">
        <w:rPr>
          <w:b/>
          <w:bCs/>
        </w:rPr>
        <w:t xml:space="preserve"> Room</w:t>
      </w:r>
      <w:r w:rsidRPr="004C4C5A">
        <w:t xml:space="preserve"> button</w:t>
      </w:r>
      <w:r>
        <w:t>, t</w:t>
      </w:r>
      <w:r w:rsidR="00867BA5" w:rsidRPr="004C4C5A">
        <w:t xml:space="preserve">he admin </w:t>
      </w:r>
      <w:r>
        <w:t xml:space="preserve">is prompted to confirm the room deletion. The admin then selecting </w:t>
      </w:r>
      <w:r w:rsidRPr="009450F1">
        <w:rPr>
          <w:b/>
          <w:bCs/>
        </w:rPr>
        <w:t>Sure</w:t>
      </w:r>
      <w:r>
        <w:t>, the Room Controller deletes the room and display a notification.</w:t>
      </w:r>
      <w:bookmarkEnd w:id="14"/>
    </w:p>
    <w:p w14:paraId="3E88247F" w14:textId="35C29FF9" w:rsidR="002D3094" w:rsidRDefault="00867BA5" w:rsidP="002D3094">
      <w:pPr>
        <w:pStyle w:val="Heading2"/>
      </w:pPr>
      <w:bookmarkStart w:id="25" w:name="_Toc183456967"/>
      <w:r>
        <w:t>S</w:t>
      </w:r>
      <w:r w:rsidR="002D3094">
        <w:t>equence diagram</w:t>
      </w:r>
      <w:bookmarkEnd w:id="25"/>
    </w:p>
    <w:p w14:paraId="067FF697" w14:textId="5F825C53" w:rsidR="00612329" w:rsidRDefault="00612329" w:rsidP="00612329">
      <w:pPr>
        <w:pStyle w:val="Heading111"/>
      </w:pPr>
      <w:bookmarkStart w:id="26" w:name="_Hlk183562913"/>
      <w:r>
        <w:t>2.2.1</w:t>
      </w:r>
      <w:r>
        <w:tab/>
        <w:t>Add Room</w:t>
      </w:r>
    </w:p>
    <w:p w14:paraId="76698CB1" w14:textId="5A104D46" w:rsidR="00612329" w:rsidRDefault="00BA193B" w:rsidP="00612329">
      <w:pPr>
        <w:jc w:val="center"/>
      </w:pPr>
      <w:r>
        <w:rPr>
          <w:noProof/>
        </w:rPr>
        <w:drawing>
          <wp:inline distT="0" distB="0" distL="0" distR="0" wp14:anchorId="3439046C" wp14:editId="59277715">
            <wp:extent cx="5935345" cy="590105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5901055"/>
                    </a:xfrm>
                    <a:prstGeom prst="rect">
                      <a:avLst/>
                    </a:prstGeom>
                    <a:noFill/>
                    <a:ln>
                      <a:noFill/>
                    </a:ln>
                  </pic:spPr>
                </pic:pic>
              </a:graphicData>
            </a:graphic>
          </wp:inline>
        </w:drawing>
      </w:r>
    </w:p>
    <w:p w14:paraId="2C4DA6A2" w14:textId="215E1E2C" w:rsidR="00612329" w:rsidRDefault="00612329" w:rsidP="00612329">
      <w:pPr>
        <w:pStyle w:val="Heading111"/>
      </w:pPr>
      <w:r>
        <w:lastRenderedPageBreak/>
        <w:t>2.2.2</w:t>
      </w:r>
      <w:r>
        <w:tab/>
        <w:t>Update Room</w:t>
      </w:r>
    </w:p>
    <w:p w14:paraId="7D293059" w14:textId="5F4FEFCF" w:rsidR="00612329" w:rsidRDefault="00BA193B" w:rsidP="00612329">
      <w:pPr>
        <w:jc w:val="center"/>
      </w:pPr>
      <w:r>
        <w:rPr>
          <w:noProof/>
        </w:rPr>
        <w:drawing>
          <wp:inline distT="0" distB="0" distL="0" distR="0" wp14:anchorId="5B25CF9D" wp14:editId="019C2BFB">
            <wp:extent cx="5935345" cy="5901055"/>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5901055"/>
                    </a:xfrm>
                    <a:prstGeom prst="rect">
                      <a:avLst/>
                    </a:prstGeom>
                    <a:noFill/>
                    <a:ln>
                      <a:noFill/>
                    </a:ln>
                  </pic:spPr>
                </pic:pic>
              </a:graphicData>
            </a:graphic>
          </wp:inline>
        </w:drawing>
      </w:r>
    </w:p>
    <w:p w14:paraId="5B039E84" w14:textId="425ACD87" w:rsidR="00612329" w:rsidRDefault="00612329" w:rsidP="00612329">
      <w:pPr>
        <w:pStyle w:val="Heading111"/>
      </w:pPr>
      <w:r>
        <w:lastRenderedPageBreak/>
        <w:t>2.2.3</w:t>
      </w:r>
      <w:r>
        <w:tab/>
        <w:t>Delete Room</w:t>
      </w:r>
    </w:p>
    <w:bookmarkEnd w:id="26"/>
    <w:p w14:paraId="308B9B98" w14:textId="6604A23F" w:rsidR="00612329" w:rsidRPr="00612329" w:rsidRDefault="00612329" w:rsidP="00612329">
      <w:pPr>
        <w:pStyle w:val="Heading111"/>
        <w:jc w:val="center"/>
      </w:pPr>
      <w:r>
        <w:rPr>
          <w:noProof/>
        </w:rPr>
        <w:drawing>
          <wp:inline distT="0" distB="0" distL="0" distR="0" wp14:anchorId="5AD148EA" wp14:editId="3A09C73A">
            <wp:extent cx="5722620" cy="525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5257800"/>
                    </a:xfrm>
                    <a:prstGeom prst="rect">
                      <a:avLst/>
                    </a:prstGeom>
                    <a:noFill/>
                    <a:ln>
                      <a:noFill/>
                    </a:ln>
                  </pic:spPr>
                </pic:pic>
              </a:graphicData>
            </a:graphic>
          </wp:inline>
        </w:drawing>
      </w:r>
    </w:p>
    <w:p w14:paraId="5982AD82" w14:textId="1797D039" w:rsidR="002D3094" w:rsidRDefault="00867BA5" w:rsidP="002D3094">
      <w:pPr>
        <w:pStyle w:val="Heading2"/>
      </w:pPr>
      <w:bookmarkStart w:id="27" w:name="_Toc183456968"/>
      <w:r>
        <w:t>C</w:t>
      </w:r>
      <w:r w:rsidR="002D3094">
        <w:t>lass diagram</w:t>
      </w:r>
      <w:bookmarkEnd w:id="27"/>
    </w:p>
    <w:p w14:paraId="296E3200" w14:textId="6BA65F07" w:rsidR="002D3094" w:rsidRPr="002D3094" w:rsidRDefault="00AE321F" w:rsidP="002D3094">
      <w:pPr>
        <w:pStyle w:val="BodyText"/>
      </w:pPr>
      <w:r>
        <w:rPr>
          <w:noProof/>
        </w:rPr>
        <w:lastRenderedPageBreak/>
        <w:drawing>
          <wp:inline distT="0" distB="0" distL="0" distR="0" wp14:anchorId="5D662C4B" wp14:editId="2EB18775">
            <wp:extent cx="5935980" cy="31013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101340"/>
                    </a:xfrm>
                    <a:prstGeom prst="rect">
                      <a:avLst/>
                    </a:prstGeom>
                    <a:noFill/>
                    <a:ln>
                      <a:noFill/>
                    </a:ln>
                  </pic:spPr>
                </pic:pic>
              </a:graphicData>
            </a:graphic>
          </wp:inline>
        </w:drawing>
      </w:r>
    </w:p>
    <w:p w14:paraId="03E175D8" w14:textId="77777777" w:rsidR="004A77B3" w:rsidRDefault="009E1705">
      <w:pPr>
        <w:pStyle w:val="Heading1"/>
      </w:pPr>
      <w:bookmarkStart w:id="28" w:name="_Toc183456969"/>
      <w:r>
        <w:t>Derived Requirements</w:t>
      </w:r>
      <w:bookmarkEnd w:id="28"/>
    </w:p>
    <w:p w14:paraId="7B72823B" w14:textId="476A84F9" w:rsidR="004A77B3" w:rsidRDefault="00B95CD0" w:rsidP="00B95CD0">
      <w:pPr>
        <w:pStyle w:val="ListParagraph"/>
      </w:pPr>
      <w:r>
        <w:t>None</w:t>
      </w:r>
      <w:r w:rsidR="007B3F8A">
        <w:t>.</w:t>
      </w:r>
    </w:p>
    <w:p w14:paraId="72FB1C6C" w14:textId="77777777" w:rsidR="004A77B3" w:rsidRDefault="004A77B3"/>
    <w:p w14:paraId="267E5957" w14:textId="77777777" w:rsidR="002F481C" w:rsidRDefault="002F481C"/>
    <w:sectPr w:rsidR="002F481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A9CCC" w14:textId="77777777" w:rsidR="00936521" w:rsidRDefault="00936521">
      <w:pPr>
        <w:spacing w:line="240" w:lineRule="auto"/>
      </w:pPr>
      <w:r>
        <w:separator/>
      </w:r>
    </w:p>
  </w:endnote>
  <w:endnote w:type="continuationSeparator" w:id="0">
    <w:p w14:paraId="23623690" w14:textId="77777777" w:rsidR="00936521" w:rsidRDefault="00936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A115" w14:textId="77777777" w:rsidR="004A77B3" w:rsidRDefault="009E1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D9B0A" w14:textId="77777777" w:rsidR="004A77B3" w:rsidRDefault="004A77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77B3" w14:paraId="5C0684F8" w14:textId="77777777">
      <w:tc>
        <w:tcPr>
          <w:tcW w:w="3162" w:type="dxa"/>
          <w:tcBorders>
            <w:top w:val="nil"/>
            <w:left w:val="nil"/>
            <w:bottom w:val="nil"/>
            <w:right w:val="nil"/>
          </w:tcBorders>
        </w:tcPr>
        <w:p w14:paraId="3A2EF924" w14:textId="77777777" w:rsidR="004A77B3" w:rsidRDefault="009E1705">
          <w:pPr>
            <w:ind w:right="360"/>
          </w:pPr>
          <w:r>
            <w:t>Confidential</w:t>
          </w:r>
        </w:p>
      </w:tc>
      <w:tc>
        <w:tcPr>
          <w:tcW w:w="3162" w:type="dxa"/>
          <w:tcBorders>
            <w:top w:val="nil"/>
            <w:left w:val="nil"/>
            <w:bottom w:val="nil"/>
            <w:right w:val="nil"/>
          </w:tcBorders>
        </w:tcPr>
        <w:p w14:paraId="3718A263" w14:textId="1FC56309" w:rsidR="004A77B3" w:rsidRDefault="009E1705">
          <w:pPr>
            <w:jc w:val="center"/>
          </w:pPr>
          <w:r>
            <w:sym w:font="Symbol" w:char="F0D3"/>
          </w:r>
          <w:r w:rsidR="00936521">
            <w:fldChar w:fldCharType="begin"/>
          </w:r>
          <w:r w:rsidR="00936521">
            <w:instrText xml:space="preserve"> DOCPROPERTY "Company"  \* MERGEFORMAT </w:instrText>
          </w:r>
          <w:r w:rsidR="00936521">
            <w:fldChar w:fldCharType="separate"/>
          </w:r>
          <w:r w:rsidR="00ED7694">
            <w:t>FIT Company</w:t>
          </w:r>
          <w:r w:rsidR="00936521">
            <w:fldChar w:fldCharType="end"/>
          </w:r>
          <w:r>
            <w:t xml:space="preserve">, </w:t>
          </w:r>
          <w:r>
            <w:fldChar w:fldCharType="begin"/>
          </w:r>
          <w:r>
            <w:instrText xml:space="preserve"> DATE \@ "yyyy" </w:instrText>
          </w:r>
          <w:r>
            <w:fldChar w:fldCharType="separate"/>
          </w:r>
          <w:r w:rsidR="00833A36">
            <w:rPr>
              <w:noProof/>
            </w:rPr>
            <w:t>2024</w:t>
          </w:r>
          <w:r>
            <w:fldChar w:fldCharType="end"/>
          </w:r>
        </w:p>
      </w:tc>
      <w:tc>
        <w:tcPr>
          <w:tcW w:w="3162" w:type="dxa"/>
          <w:tcBorders>
            <w:top w:val="nil"/>
            <w:left w:val="nil"/>
            <w:bottom w:val="nil"/>
            <w:right w:val="nil"/>
          </w:tcBorders>
        </w:tcPr>
        <w:p w14:paraId="471A6E4E" w14:textId="77777777" w:rsidR="004A77B3" w:rsidRDefault="009E17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012807BF" w14:textId="77777777" w:rsidR="004A77B3" w:rsidRDefault="004A77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10C2" w14:textId="77777777" w:rsidR="004A77B3" w:rsidRDefault="004A7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B22A9" w14:textId="77777777" w:rsidR="00936521" w:rsidRDefault="00936521">
      <w:pPr>
        <w:spacing w:line="240" w:lineRule="auto"/>
      </w:pPr>
      <w:r>
        <w:separator/>
      </w:r>
    </w:p>
  </w:footnote>
  <w:footnote w:type="continuationSeparator" w:id="0">
    <w:p w14:paraId="7FA46584" w14:textId="77777777" w:rsidR="00936521" w:rsidRDefault="009365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D326" w14:textId="77777777" w:rsidR="004A77B3" w:rsidRDefault="004A77B3">
    <w:pPr>
      <w:rPr>
        <w:sz w:val="24"/>
      </w:rPr>
    </w:pPr>
  </w:p>
  <w:p w14:paraId="039836CE" w14:textId="77777777" w:rsidR="004A77B3" w:rsidRDefault="004A77B3">
    <w:pPr>
      <w:pBdr>
        <w:top w:val="single" w:sz="6" w:space="1" w:color="auto"/>
      </w:pBdr>
      <w:rPr>
        <w:sz w:val="24"/>
      </w:rPr>
    </w:pPr>
  </w:p>
  <w:p w14:paraId="017B3E71" w14:textId="41351989" w:rsidR="004A77B3" w:rsidRDefault="009E170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D7694">
      <w:rPr>
        <w:rFonts w:ascii="Arial" w:hAnsi="Arial"/>
        <w:b/>
        <w:sz w:val="36"/>
      </w:rPr>
      <w:t>FIT Company</w:t>
    </w:r>
    <w:r>
      <w:rPr>
        <w:rFonts w:ascii="Arial" w:hAnsi="Arial"/>
        <w:b/>
        <w:sz w:val="36"/>
      </w:rPr>
      <w:fldChar w:fldCharType="end"/>
    </w:r>
  </w:p>
  <w:p w14:paraId="7017165B" w14:textId="77777777" w:rsidR="004A77B3" w:rsidRDefault="004A77B3">
    <w:pPr>
      <w:pBdr>
        <w:bottom w:val="single" w:sz="6" w:space="1" w:color="auto"/>
      </w:pBdr>
      <w:jc w:val="right"/>
      <w:rPr>
        <w:sz w:val="24"/>
      </w:rPr>
    </w:pPr>
  </w:p>
  <w:p w14:paraId="40C18414" w14:textId="77777777" w:rsidR="004A77B3" w:rsidRDefault="004A77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77B3" w14:paraId="1E0EC37F" w14:textId="77777777">
      <w:tc>
        <w:tcPr>
          <w:tcW w:w="6379" w:type="dxa"/>
        </w:tcPr>
        <w:p w14:paraId="7A13825A" w14:textId="69579863" w:rsidR="004A77B3" w:rsidRDefault="005F730A">
          <w:r>
            <w:fldChar w:fldCharType="begin"/>
          </w:r>
          <w:r>
            <w:instrText xml:space="preserve"> SUBJECT  \* MERGEFORMAT </w:instrText>
          </w:r>
          <w:r>
            <w:fldChar w:fldCharType="separate"/>
          </w:r>
          <w:proofErr w:type="spellStart"/>
          <w:r w:rsidR="00ED7694">
            <w:t>Carti</w:t>
          </w:r>
          <w:proofErr w:type="spellEnd"/>
          <w:r w:rsidR="00ED7694">
            <w:t xml:space="preserve"> Hotel Management System</w:t>
          </w:r>
          <w:r>
            <w:fldChar w:fldCharType="end"/>
          </w:r>
        </w:p>
      </w:tc>
      <w:tc>
        <w:tcPr>
          <w:tcW w:w="3179" w:type="dxa"/>
        </w:tcPr>
        <w:p w14:paraId="597CA690" w14:textId="77777777" w:rsidR="004A77B3" w:rsidRDefault="009E1705">
          <w:pPr>
            <w:tabs>
              <w:tab w:val="left" w:pos="1135"/>
            </w:tabs>
            <w:spacing w:before="40"/>
            <w:ind w:right="68"/>
          </w:pPr>
          <w:r>
            <w:t xml:space="preserve">  Version:           &lt;1.0&gt;</w:t>
          </w:r>
        </w:p>
      </w:tc>
    </w:tr>
    <w:tr w:rsidR="004A77B3" w14:paraId="1AD1143C" w14:textId="77777777">
      <w:tc>
        <w:tcPr>
          <w:tcW w:w="6379" w:type="dxa"/>
        </w:tcPr>
        <w:p w14:paraId="376EA92B" w14:textId="5A776CE5" w:rsidR="004A77B3" w:rsidRDefault="00936521">
          <w:r>
            <w:fldChar w:fldCharType="begin"/>
          </w:r>
          <w:r>
            <w:instrText xml:space="preserve"> TITLE  \* MERGEFORMAT </w:instrText>
          </w:r>
          <w:r>
            <w:fldChar w:fldCharType="separate"/>
          </w:r>
          <w:r w:rsidR="00ED7694">
            <w:t>Use-Case-Realization Specification: Manage Rooms</w:t>
          </w:r>
          <w:r>
            <w:fldChar w:fldCharType="end"/>
          </w:r>
        </w:p>
      </w:tc>
      <w:tc>
        <w:tcPr>
          <w:tcW w:w="3179" w:type="dxa"/>
        </w:tcPr>
        <w:p w14:paraId="2B5C9BC8" w14:textId="5257A853" w:rsidR="004A77B3" w:rsidRDefault="009E1705">
          <w:r>
            <w:t xml:space="preserve">  Issue Date:  </w:t>
          </w:r>
          <w:r w:rsidR="00867BA5">
            <w:t>24/11/2024</w:t>
          </w:r>
        </w:p>
      </w:tc>
    </w:tr>
    <w:tr w:rsidR="004A77B3" w14:paraId="03D465F2" w14:textId="77777777">
      <w:tc>
        <w:tcPr>
          <w:tcW w:w="9558" w:type="dxa"/>
          <w:gridSpan w:val="2"/>
        </w:tcPr>
        <w:p w14:paraId="62020DB3" w14:textId="77777777" w:rsidR="004A77B3" w:rsidRDefault="009E1705">
          <w:r>
            <w:t>&lt;document identifier&gt;</w:t>
          </w:r>
        </w:p>
      </w:tc>
    </w:tr>
  </w:tbl>
  <w:p w14:paraId="0657A732" w14:textId="77777777" w:rsidR="004A77B3" w:rsidRDefault="004A77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F175" w14:textId="77777777" w:rsidR="004A77B3" w:rsidRDefault="004A7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C8A6CC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920879"/>
    <w:multiLevelType w:val="hybridMultilevel"/>
    <w:tmpl w:val="CF023262"/>
    <w:lvl w:ilvl="0" w:tplc="325C3FC2">
      <w:start w:val="1"/>
      <w:numFmt w:val="decimal"/>
      <w:lvlText w:val="1.1.%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057EBB"/>
    <w:multiLevelType w:val="multilevel"/>
    <w:tmpl w:val="58F4E0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7A54427"/>
    <w:multiLevelType w:val="multilevel"/>
    <w:tmpl w:val="DCF40148"/>
    <w:lvl w:ilvl="0">
      <w:start w:val="2"/>
      <w:numFmt w:val="decimal"/>
      <w:lvlText w:val="%1"/>
      <w:lvlJc w:val="left"/>
      <w:pPr>
        <w:ind w:left="1211" w:hanging="391"/>
      </w:pPr>
      <w:rPr>
        <w:rFonts w:hint="default"/>
        <w:lang w:val="en-US" w:eastAsia="en-US" w:bidi="ar-SA"/>
      </w:rPr>
    </w:lvl>
    <w:lvl w:ilvl="1">
      <w:start w:val="1"/>
      <w:numFmt w:val="decimal"/>
      <w:lvlText w:val="%2."/>
      <w:lvlJc w:val="left"/>
      <w:pPr>
        <w:ind w:left="1211" w:hanging="391"/>
      </w:pPr>
      <w:rPr>
        <w:rFonts w:hint="default"/>
        <w:b/>
        <w:bCs/>
        <w:spacing w:val="-1"/>
        <w:w w:val="99"/>
        <w:sz w:val="20"/>
        <w:szCs w:val="20"/>
        <w:lang w:val="en-US" w:eastAsia="en-US" w:bidi="ar-SA"/>
      </w:rPr>
    </w:lvl>
    <w:lvl w:ilvl="2">
      <w:numFmt w:val="bullet"/>
      <w:lvlText w:val="•"/>
      <w:lvlJc w:val="left"/>
      <w:pPr>
        <w:ind w:left="2936" w:hanging="391"/>
      </w:pPr>
      <w:rPr>
        <w:rFonts w:hint="default"/>
        <w:lang w:val="en-US" w:eastAsia="en-US" w:bidi="ar-SA"/>
      </w:rPr>
    </w:lvl>
    <w:lvl w:ilvl="3">
      <w:numFmt w:val="bullet"/>
      <w:lvlText w:val="•"/>
      <w:lvlJc w:val="left"/>
      <w:pPr>
        <w:ind w:left="3794" w:hanging="391"/>
      </w:pPr>
      <w:rPr>
        <w:rFonts w:hint="default"/>
        <w:lang w:val="en-US" w:eastAsia="en-US" w:bidi="ar-SA"/>
      </w:rPr>
    </w:lvl>
    <w:lvl w:ilvl="4">
      <w:numFmt w:val="bullet"/>
      <w:lvlText w:val="•"/>
      <w:lvlJc w:val="left"/>
      <w:pPr>
        <w:ind w:left="4652" w:hanging="391"/>
      </w:pPr>
      <w:rPr>
        <w:rFonts w:hint="default"/>
        <w:lang w:val="en-US" w:eastAsia="en-US" w:bidi="ar-SA"/>
      </w:rPr>
    </w:lvl>
    <w:lvl w:ilvl="5">
      <w:numFmt w:val="bullet"/>
      <w:lvlText w:val="•"/>
      <w:lvlJc w:val="left"/>
      <w:pPr>
        <w:ind w:left="5510" w:hanging="391"/>
      </w:pPr>
      <w:rPr>
        <w:rFonts w:hint="default"/>
        <w:lang w:val="en-US" w:eastAsia="en-US" w:bidi="ar-SA"/>
      </w:rPr>
    </w:lvl>
    <w:lvl w:ilvl="6">
      <w:numFmt w:val="bullet"/>
      <w:lvlText w:val="•"/>
      <w:lvlJc w:val="left"/>
      <w:pPr>
        <w:ind w:left="6368" w:hanging="391"/>
      </w:pPr>
      <w:rPr>
        <w:rFonts w:hint="default"/>
        <w:lang w:val="en-US" w:eastAsia="en-US" w:bidi="ar-SA"/>
      </w:rPr>
    </w:lvl>
    <w:lvl w:ilvl="7">
      <w:numFmt w:val="bullet"/>
      <w:lvlText w:val="•"/>
      <w:lvlJc w:val="left"/>
      <w:pPr>
        <w:ind w:left="7226" w:hanging="391"/>
      </w:pPr>
      <w:rPr>
        <w:rFonts w:hint="default"/>
        <w:lang w:val="en-US" w:eastAsia="en-US" w:bidi="ar-SA"/>
      </w:rPr>
    </w:lvl>
    <w:lvl w:ilvl="8">
      <w:numFmt w:val="bullet"/>
      <w:lvlText w:val="•"/>
      <w:lvlJc w:val="left"/>
      <w:pPr>
        <w:ind w:left="8084" w:hanging="391"/>
      </w:pPr>
      <w:rPr>
        <w:rFonts w:hint="default"/>
        <w:lang w:val="en-US" w:eastAsia="en-US" w:bidi="ar-SA"/>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4"/>
  </w:num>
  <w:num w:numId="10">
    <w:abstractNumId w:val="12"/>
  </w:num>
  <w:num w:numId="11">
    <w:abstractNumId w:val="10"/>
  </w:num>
  <w:num w:numId="12">
    <w:abstractNumId w:val="19"/>
  </w:num>
  <w:num w:numId="13">
    <w:abstractNumId w:val="9"/>
  </w:num>
  <w:num w:numId="14">
    <w:abstractNumId w:val="5"/>
  </w:num>
  <w:num w:numId="15">
    <w:abstractNumId w:val="18"/>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7"/>
  </w:num>
  <w:num w:numId="22">
    <w:abstractNumId w:val="6"/>
  </w:num>
  <w:num w:numId="23">
    <w:abstractNumId w:val="2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1C"/>
    <w:rsid w:val="001C2246"/>
    <w:rsid w:val="0028648F"/>
    <w:rsid w:val="002D3094"/>
    <w:rsid w:val="002F481C"/>
    <w:rsid w:val="0037765A"/>
    <w:rsid w:val="003E0EAF"/>
    <w:rsid w:val="003E1404"/>
    <w:rsid w:val="004A77B3"/>
    <w:rsid w:val="00565E06"/>
    <w:rsid w:val="005F6C47"/>
    <w:rsid w:val="005F730A"/>
    <w:rsid w:val="00612329"/>
    <w:rsid w:val="00656D8B"/>
    <w:rsid w:val="006B584B"/>
    <w:rsid w:val="00724159"/>
    <w:rsid w:val="007B3F8A"/>
    <w:rsid w:val="00833A36"/>
    <w:rsid w:val="00867BA5"/>
    <w:rsid w:val="00904ECD"/>
    <w:rsid w:val="00936521"/>
    <w:rsid w:val="009450F1"/>
    <w:rsid w:val="009576D3"/>
    <w:rsid w:val="009E1705"/>
    <w:rsid w:val="009E5EDF"/>
    <w:rsid w:val="00A01BFA"/>
    <w:rsid w:val="00A249E5"/>
    <w:rsid w:val="00A30871"/>
    <w:rsid w:val="00AE321F"/>
    <w:rsid w:val="00B95CD0"/>
    <w:rsid w:val="00BA193B"/>
    <w:rsid w:val="00C22A41"/>
    <w:rsid w:val="00D56046"/>
    <w:rsid w:val="00DC387B"/>
    <w:rsid w:val="00ED7694"/>
    <w:rsid w:val="00F06EA4"/>
    <w:rsid w:val="00FD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54A81"/>
  <w15:chartTrackingRefBased/>
  <w15:docId w15:val="{E3700A49-DD9B-4AB0-988B-0AD2C563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customStyle="1" w:styleId="Paragraph">
    <w:name w:val="Paragraph"/>
    <w:basedOn w:val="BodyText"/>
    <w:link w:val="ParagraphChar"/>
    <w:qFormat/>
    <w:rsid w:val="00867BA5"/>
    <w:pPr>
      <w:spacing w:before="128" w:line="247" w:lineRule="auto"/>
      <w:ind w:left="709" w:right="418"/>
      <w:jc w:val="both"/>
    </w:pPr>
  </w:style>
  <w:style w:type="paragraph" w:styleId="ListParagraph">
    <w:name w:val="List Paragraph"/>
    <w:basedOn w:val="Normal"/>
    <w:uiPriority w:val="34"/>
    <w:qFormat/>
    <w:rsid w:val="00867BA5"/>
    <w:pPr>
      <w:ind w:left="720"/>
      <w:contextualSpacing/>
    </w:pPr>
  </w:style>
  <w:style w:type="character" w:customStyle="1" w:styleId="BodyTextChar">
    <w:name w:val="Body Text Char"/>
    <w:basedOn w:val="DefaultParagraphFont"/>
    <w:link w:val="BodyText"/>
    <w:semiHidden/>
    <w:rsid w:val="00867BA5"/>
  </w:style>
  <w:style w:type="character" w:customStyle="1" w:styleId="ParagraphChar">
    <w:name w:val="Paragraph Char"/>
    <w:basedOn w:val="BodyTextChar"/>
    <w:link w:val="Paragraph"/>
    <w:rsid w:val="00867BA5"/>
  </w:style>
  <w:style w:type="paragraph" w:customStyle="1" w:styleId="Heading111">
    <w:name w:val="Heading 1.1.1"/>
    <w:basedOn w:val="Heading3"/>
    <w:link w:val="Heading111Char"/>
    <w:autoRedefine/>
    <w:qFormat/>
    <w:rsid w:val="00A01BFA"/>
    <w:pPr>
      <w:numPr>
        <w:ilvl w:val="0"/>
        <w:numId w:val="0"/>
      </w:numPr>
      <w:ind w:left="720"/>
    </w:pPr>
    <w:rPr>
      <w:b/>
      <w:bCs/>
      <w:i w:val="0"/>
      <w:iCs/>
    </w:rPr>
  </w:style>
  <w:style w:type="character" w:customStyle="1" w:styleId="Heading1Char">
    <w:name w:val="Heading 1 Char"/>
    <w:basedOn w:val="DefaultParagraphFont"/>
    <w:link w:val="Heading1"/>
    <w:rsid w:val="00B95CD0"/>
    <w:rPr>
      <w:rFonts w:ascii="Arial" w:hAnsi="Arial"/>
      <w:b/>
      <w:sz w:val="24"/>
    </w:rPr>
  </w:style>
  <w:style w:type="character" w:customStyle="1" w:styleId="Heading3Char">
    <w:name w:val="Heading 3 Char"/>
    <w:basedOn w:val="Heading1Char"/>
    <w:link w:val="Heading3"/>
    <w:rsid w:val="00B95CD0"/>
    <w:rPr>
      <w:rFonts w:ascii="Arial" w:hAnsi="Arial"/>
      <w:b w:val="0"/>
      <w:i/>
      <w:sz w:val="24"/>
    </w:rPr>
  </w:style>
  <w:style w:type="character" w:customStyle="1" w:styleId="Heading111Char">
    <w:name w:val="Heading 1.1.1 Char"/>
    <w:basedOn w:val="Heading3Char"/>
    <w:link w:val="Heading111"/>
    <w:rsid w:val="00A01BFA"/>
    <w:rPr>
      <w:rFonts w:ascii="Arial" w:hAnsi="Arial"/>
      <w:b/>
      <w:bCs/>
      <w:i w:val="0"/>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06138">
      <w:bodyDiv w:val="1"/>
      <w:marLeft w:val="0"/>
      <w:marRight w:val="0"/>
      <w:marTop w:val="0"/>
      <w:marBottom w:val="0"/>
      <w:divBdr>
        <w:top w:val="none" w:sz="0" w:space="0" w:color="auto"/>
        <w:left w:val="none" w:sz="0" w:space="0" w:color="auto"/>
        <w:bottom w:val="none" w:sz="0" w:space="0" w:color="auto"/>
        <w:right w:val="none" w:sz="0" w:space="0" w:color="auto"/>
      </w:divBdr>
    </w:div>
    <w:div w:id="92028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T\COURSES\SAD\SAD%202021\RUP%20Doc%20template\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B7487-8449-4715-B510-0FB9CD5B5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rup_ucrs.dot</Template>
  <TotalTime>48</TotalTime>
  <Pages>8</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Use-Case-Realization Specification: Manage Rooms</vt:lpstr>
    </vt:vector>
  </TitlesOfParts>
  <Company>FIT Company</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Manage Rooms</dc:title>
  <dc:subject>Carti Hotel Management System</dc:subject>
  <dc:creator>Nguyetdtm</dc:creator>
  <cp:keywords/>
  <dc:description/>
  <cp:lastModifiedBy>Dang Nguyen</cp:lastModifiedBy>
  <cp:revision>15</cp:revision>
  <cp:lastPrinted>1999-10-18T09:04:00Z</cp:lastPrinted>
  <dcterms:created xsi:type="dcterms:W3CDTF">2024-11-25T11:40:00Z</dcterms:created>
  <dcterms:modified xsi:type="dcterms:W3CDTF">2024-11-28T04:26:00Z</dcterms:modified>
</cp:coreProperties>
</file>