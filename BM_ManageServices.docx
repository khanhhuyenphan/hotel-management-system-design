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6BAAF" w14:textId="77777777" w:rsidR="0083690E" w:rsidRDefault="0083690E">
      <w:pPr>
        <w:pStyle w:val="Title"/>
        <w:jc w:val="right"/>
      </w:pPr>
    </w:p>
    <w:p w14:paraId="462DCB84" w14:textId="77777777" w:rsidR="0083690E" w:rsidRDefault="0083690E">
      <w:pPr>
        <w:pStyle w:val="Title"/>
        <w:jc w:val="right"/>
      </w:pPr>
    </w:p>
    <w:p w14:paraId="2D31ECBD" w14:textId="77777777" w:rsidR="0083690E" w:rsidRDefault="0083690E">
      <w:pPr>
        <w:pStyle w:val="Title"/>
        <w:jc w:val="right"/>
      </w:pPr>
    </w:p>
    <w:p w14:paraId="65528E8F" w14:textId="65E56A75" w:rsidR="00AE00EE" w:rsidRDefault="00AE00EE">
      <w:pPr>
        <w:pStyle w:val="Title"/>
        <w:jc w:val="right"/>
        <w:rPr>
          <w:spacing w:val="-98"/>
        </w:rPr>
      </w:pPr>
      <w:r>
        <w:t xml:space="preserve">Carti </w:t>
      </w:r>
      <w:r w:rsidR="00E579F7" w:rsidRPr="00574B26">
        <w:t>Hotel Management System</w:t>
      </w:r>
      <w:r w:rsidR="00E579F7" w:rsidRPr="00574B26">
        <w:rPr>
          <w:spacing w:val="-98"/>
        </w:rPr>
        <w:t xml:space="preserve"> </w:t>
      </w:r>
    </w:p>
    <w:p w14:paraId="4CB0C392" w14:textId="51144DFF" w:rsidR="002958E7" w:rsidRDefault="00C578D5">
      <w:pPr>
        <w:pStyle w:val="Title"/>
        <w:jc w:val="right"/>
      </w:pPr>
      <w:fldSimple w:instr=" TITLE  \* MERGEFORMAT ">
        <w:r w:rsidR="0083690E">
          <w:t xml:space="preserve">Business Use-Case Specification: </w:t>
        </w:r>
      </w:fldSimple>
      <w:r w:rsidR="002A7C97">
        <w:t>Manage Services</w:t>
      </w:r>
    </w:p>
    <w:p w14:paraId="344B8644" w14:textId="77777777" w:rsidR="002958E7" w:rsidRDefault="002958E7">
      <w:pPr>
        <w:pStyle w:val="Title"/>
        <w:jc w:val="right"/>
      </w:pPr>
    </w:p>
    <w:p w14:paraId="506AAA74" w14:textId="77777777" w:rsidR="002958E7" w:rsidRDefault="006E20F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71A167C" w14:textId="77777777" w:rsidR="002958E7" w:rsidRDefault="002958E7">
      <w:pPr>
        <w:pStyle w:val="BodyText"/>
      </w:pPr>
    </w:p>
    <w:p w14:paraId="1BE72EA7" w14:textId="77777777" w:rsidR="00AE00EE" w:rsidRDefault="00AE00EE">
      <w:pPr>
        <w:pStyle w:val="BodyText"/>
      </w:pPr>
    </w:p>
    <w:p w14:paraId="7BA20D2B" w14:textId="77777777" w:rsidR="00AE00EE" w:rsidRDefault="00AE00EE">
      <w:pPr>
        <w:pStyle w:val="BodyText"/>
      </w:pPr>
    </w:p>
    <w:p w14:paraId="39B5B668" w14:textId="77777777" w:rsidR="00AE00EE" w:rsidRDefault="00AE00EE">
      <w:pPr>
        <w:pStyle w:val="BodyText"/>
      </w:pPr>
    </w:p>
    <w:p w14:paraId="6DC08126" w14:textId="77777777" w:rsidR="00AE00EE" w:rsidRDefault="00AE00EE">
      <w:pPr>
        <w:pStyle w:val="BodyText"/>
      </w:pPr>
    </w:p>
    <w:p w14:paraId="3D4DA373" w14:textId="77777777" w:rsidR="00AE00EE" w:rsidRDefault="00AE00EE">
      <w:pPr>
        <w:pStyle w:val="BodyText"/>
      </w:pPr>
    </w:p>
    <w:p w14:paraId="79F5582A" w14:textId="77777777" w:rsidR="00AE00EE" w:rsidRDefault="00AE00EE">
      <w:pPr>
        <w:pStyle w:val="BodyText"/>
      </w:pPr>
    </w:p>
    <w:p w14:paraId="5AC5AD10" w14:textId="77777777" w:rsidR="00AE00EE" w:rsidRDefault="00AE00EE">
      <w:pPr>
        <w:pStyle w:val="BodyText"/>
      </w:pPr>
    </w:p>
    <w:p w14:paraId="7D9E1D53" w14:textId="77777777" w:rsidR="00AE00EE" w:rsidRDefault="00AE00EE">
      <w:pPr>
        <w:pStyle w:val="BodyText"/>
      </w:pPr>
    </w:p>
    <w:p w14:paraId="3AAB1C9D" w14:textId="77777777" w:rsidR="00AE00EE" w:rsidRDefault="00AE00EE">
      <w:pPr>
        <w:pStyle w:val="BodyText"/>
      </w:pPr>
    </w:p>
    <w:p w14:paraId="26E390F4" w14:textId="77777777" w:rsidR="00AE00EE" w:rsidRDefault="00AE00EE">
      <w:pPr>
        <w:pStyle w:val="BodyText"/>
      </w:pPr>
    </w:p>
    <w:p w14:paraId="47A62214" w14:textId="77777777" w:rsidR="00AE00EE" w:rsidRDefault="00AE00EE">
      <w:pPr>
        <w:pStyle w:val="BodyText"/>
      </w:pPr>
    </w:p>
    <w:p w14:paraId="0E6E7430" w14:textId="77777777" w:rsidR="00AE00EE" w:rsidRDefault="00AE00EE">
      <w:pPr>
        <w:pStyle w:val="BodyText"/>
      </w:pPr>
    </w:p>
    <w:p w14:paraId="532B78D5" w14:textId="77777777" w:rsidR="00AE00EE" w:rsidRDefault="00AE00EE">
      <w:pPr>
        <w:pStyle w:val="BodyText"/>
      </w:pPr>
    </w:p>
    <w:p w14:paraId="0D417428" w14:textId="77777777" w:rsidR="00AE00EE" w:rsidRDefault="00AE00EE">
      <w:pPr>
        <w:pStyle w:val="BodyText"/>
      </w:pPr>
    </w:p>
    <w:p w14:paraId="66F7EF0F" w14:textId="77777777" w:rsidR="0083690E" w:rsidRDefault="0083690E">
      <w:pPr>
        <w:pStyle w:val="BodyText"/>
      </w:pPr>
    </w:p>
    <w:p w14:paraId="66DFB115" w14:textId="77777777" w:rsidR="0083690E" w:rsidRDefault="0083690E">
      <w:pPr>
        <w:pStyle w:val="BodyText"/>
      </w:pPr>
    </w:p>
    <w:p w14:paraId="4B7059BF" w14:textId="77777777" w:rsidR="0083690E" w:rsidRDefault="0083690E">
      <w:pPr>
        <w:pStyle w:val="BodyText"/>
      </w:pPr>
    </w:p>
    <w:p w14:paraId="35971247" w14:textId="77777777" w:rsidR="0083690E" w:rsidRDefault="0083690E">
      <w:pPr>
        <w:pStyle w:val="BodyText"/>
      </w:pPr>
    </w:p>
    <w:p w14:paraId="76EF3CDE" w14:textId="77777777" w:rsidR="0083690E" w:rsidRDefault="0083690E">
      <w:pPr>
        <w:pStyle w:val="BodyText"/>
      </w:pPr>
    </w:p>
    <w:p w14:paraId="1E7B49D7" w14:textId="77777777" w:rsidR="0083690E" w:rsidRDefault="0083690E">
      <w:pPr>
        <w:pStyle w:val="BodyText"/>
      </w:pPr>
    </w:p>
    <w:p w14:paraId="136ECE9E" w14:textId="77777777" w:rsidR="0083690E" w:rsidRDefault="0083690E">
      <w:pPr>
        <w:pStyle w:val="BodyText"/>
      </w:pPr>
    </w:p>
    <w:p w14:paraId="2244A3D2" w14:textId="77777777" w:rsidR="0083690E" w:rsidRDefault="0083690E">
      <w:pPr>
        <w:pStyle w:val="BodyText"/>
      </w:pPr>
    </w:p>
    <w:p w14:paraId="3DE91BCD" w14:textId="77777777" w:rsidR="0083690E" w:rsidRDefault="0083690E">
      <w:pPr>
        <w:pStyle w:val="BodyText"/>
      </w:pPr>
    </w:p>
    <w:p w14:paraId="4AE7533C" w14:textId="77777777" w:rsidR="0083690E" w:rsidRDefault="0083690E">
      <w:pPr>
        <w:pStyle w:val="BodyText"/>
      </w:pPr>
    </w:p>
    <w:p w14:paraId="36277667" w14:textId="77777777" w:rsidR="0083690E" w:rsidRDefault="0083690E">
      <w:pPr>
        <w:pStyle w:val="BodyText"/>
      </w:pPr>
    </w:p>
    <w:p w14:paraId="7D2CC0A6" w14:textId="77777777" w:rsidR="002958E7" w:rsidRDefault="006E20F9">
      <w:pPr>
        <w:pStyle w:val="Title"/>
      </w:pPr>
      <w:bookmarkStart w:id="0" w:name="_GoBack"/>
      <w:bookmarkEnd w:id="0"/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958E7" w14:paraId="5D617926" w14:textId="77777777">
        <w:tc>
          <w:tcPr>
            <w:tcW w:w="2304" w:type="dxa"/>
          </w:tcPr>
          <w:p w14:paraId="38E7A228" w14:textId="77777777" w:rsidR="002958E7" w:rsidRDefault="006E20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944AA21" w14:textId="77777777" w:rsidR="002958E7" w:rsidRDefault="006E20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A3F8669" w14:textId="77777777" w:rsidR="002958E7" w:rsidRDefault="006E20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2143C7F" w14:textId="77777777" w:rsidR="002958E7" w:rsidRDefault="006E20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958E7" w14:paraId="47A5F48D" w14:textId="77777777">
        <w:tc>
          <w:tcPr>
            <w:tcW w:w="2304" w:type="dxa"/>
          </w:tcPr>
          <w:p w14:paraId="7F719CAA" w14:textId="23D96DA1" w:rsidR="002958E7" w:rsidRDefault="0083690E" w:rsidP="007F581C">
            <w:pPr>
              <w:pStyle w:val="Tabletext"/>
            </w:pPr>
            <w:r>
              <w:t>2</w:t>
            </w:r>
            <w:r w:rsidR="007F581C">
              <w:t>4</w:t>
            </w:r>
            <w:r>
              <w:t>/11/2024</w:t>
            </w:r>
          </w:p>
        </w:tc>
        <w:tc>
          <w:tcPr>
            <w:tcW w:w="1152" w:type="dxa"/>
          </w:tcPr>
          <w:p w14:paraId="44943240" w14:textId="2DF43B7C" w:rsidR="002958E7" w:rsidRDefault="0083690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4588AE9" w14:textId="56C3D925" w:rsidR="002958E7" w:rsidRDefault="0083690E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14:paraId="53D5AEF6" w14:textId="32E5F2AC" w:rsidR="002958E7" w:rsidRDefault="007F581C">
            <w:pPr>
              <w:pStyle w:val="Tabletext"/>
            </w:pPr>
            <w:r>
              <w:t>Dang Gia Nguyen</w:t>
            </w:r>
          </w:p>
        </w:tc>
      </w:tr>
      <w:tr w:rsidR="002958E7" w14:paraId="725717E6" w14:textId="77777777">
        <w:tc>
          <w:tcPr>
            <w:tcW w:w="2304" w:type="dxa"/>
          </w:tcPr>
          <w:p w14:paraId="44A38F40" w14:textId="77777777" w:rsidR="002958E7" w:rsidRDefault="002958E7">
            <w:pPr>
              <w:pStyle w:val="Tabletext"/>
            </w:pPr>
          </w:p>
        </w:tc>
        <w:tc>
          <w:tcPr>
            <w:tcW w:w="1152" w:type="dxa"/>
          </w:tcPr>
          <w:p w14:paraId="51BB75C5" w14:textId="77777777" w:rsidR="002958E7" w:rsidRDefault="002958E7">
            <w:pPr>
              <w:pStyle w:val="Tabletext"/>
            </w:pPr>
          </w:p>
        </w:tc>
        <w:tc>
          <w:tcPr>
            <w:tcW w:w="3744" w:type="dxa"/>
          </w:tcPr>
          <w:p w14:paraId="1FA1F982" w14:textId="77777777" w:rsidR="002958E7" w:rsidRDefault="002958E7">
            <w:pPr>
              <w:pStyle w:val="Tabletext"/>
            </w:pPr>
          </w:p>
        </w:tc>
        <w:tc>
          <w:tcPr>
            <w:tcW w:w="2304" w:type="dxa"/>
          </w:tcPr>
          <w:p w14:paraId="23EDBC22" w14:textId="77777777" w:rsidR="002958E7" w:rsidRDefault="002958E7">
            <w:pPr>
              <w:pStyle w:val="Tabletext"/>
            </w:pPr>
          </w:p>
        </w:tc>
      </w:tr>
      <w:tr w:rsidR="002958E7" w14:paraId="7F474760" w14:textId="77777777">
        <w:tc>
          <w:tcPr>
            <w:tcW w:w="2304" w:type="dxa"/>
          </w:tcPr>
          <w:p w14:paraId="123CD190" w14:textId="77777777" w:rsidR="002958E7" w:rsidRDefault="002958E7">
            <w:pPr>
              <w:pStyle w:val="Tabletext"/>
            </w:pPr>
          </w:p>
        </w:tc>
        <w:tc>
          <w:tcPr>
            <w:tcW w:w="1152" w:type="dxa"/>
          </w:tcPr>
          <w:p w14:paraId="4240304B" w14:textId="77777777" w:rsidR="002958E7" w:rsidRDefault="002958E7">
            <w:pPr>
              <w:pStyle w:val="Tabletext"/>
            </w:pPr>
          </w:p>
        </w:tc>
        <w:tc>
          <w:tcPr>
            <w:tcW w:w="3744" w:type="dxa"/>
          </w:tcPr>
          <w:p w14:paraId="338982D1" w14:textId="77777777" w:rsidR="002958E7" w:rsidRDefault="002958E7">
            <w:pPr>
              <w:pStyle w:val="Tabletext"/>
            </w:pPr>
          </w:p>
        </w:tc>
        <w:tc>
          <w:tcPr>
            <w:tcW w:w="2304" w:type="dxa"/>
          </w:tcPr>
          <w:p w14:paraId="3D6C5009" w14:textId="77777777" w:rsidR="002958E7" w:rsidRDefault="002958E7">
            <w:pPr>
              <w:pStyle w:val="Tabletext"/>
            </w:pPr>
          </w:p>
        </w:tc>
      </w:tr>
      <w:tr w:rsidR="002958E7" w14:paraId="50FD45B0" w14:textId="77777777">
        <w:tc>
          <w:tcPr>
            <w:tcW w:w="2304" w:type="dxa"/>
          </w:tcPr>
          <w:p w14:paraId="6C8A3378" w14:textId="77777777" w:rsidR="002958E7" w:rsidRDefault="002958E7">
            <w:pPr>
              <w:pStyle w:val="Tabletext"/>
            </w:pPr>
          </w:p>
        </w:tc>
        <w:tc>
          <w:tcPr>
            <w:tcW w:w="1152" w:type="dxa"/>
          </w:tcPr>
          <w:p w14:paraId="0CE57DB4" w14:textId="77777777" w:rsidR="002958E7" w:rsidRDefault="002958E7">
            <w:pPr>
              <w:pStyle w:val="Tabletext"/>
            </w:pPr>
          </w:p>
        </w:tc>
        <w:tc>
          <w:tcPr>
            <w:tcW w:w="3744" w:type="dxa"/>
          </w:tcPr>
          <w:p w14:paraId="5B1426A6" w14:textId="77777777" w:rsidR="002958E7" w:rsidRDefault="002958E7">
            <w:pPr>
              <w:pStyle w:val="Tabletext"/>
            </w:pPr>
          </w:p>
        </w:tc>
        <w:tc>
          <w:tcPr>
            <w:tcW w:w="2304" w:type="dxa"/>
          </w:tcPr>
          <w:p w14:paraId="2F1B9A5A" w14:textId="77777777" w:rsidR="002958E7" w:rsidRDefault="002958E7">
            <w:pPr>
              <w:pStyle w:val="Tabletext"/>
            </w:pPr>
          </w:p>
        </w:tc>
      </w:tr>
    </w:tbl>
    <w:p w14:paraId="1F67465C" w14:textId="77777777" w:rsidR="002958E7" w:rsidRDefault="002958E7">
      <w:pPr>
        <w:pStyle w:val="BodyText"/>
      </w:pPr>
    </w:p>
    <w:p w14:paraId="5802ED98" w14:textId="77777777" w:rsidR="002958E7" w:rsidRDefault="006E20F9">
      <w:pPr>
        <w:pStyle w:val="Title"/>
      </w:pPr>
      <w:r>
        <w:br w:type="page"/>
      </w:r>
      <w:r>
        <w:lastRenderedPageBreak/>
        <w:t>Table of Contents</w:t>
      </w:r>
    </w:p>
    <w:p w14:paraId="16AC4B40" w14:textId="4662E863" w:rsidR="0083690E" w:rsidRDefault="006E20F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690E">
        <w:rPr>
          <w:noProof/>
        </w:rPr>
        <w:t>1.</w:t>
      </w:r>
      <w:r w:rsidR="0083690E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0083690E">
        <w:rPr>
          <w:noProof/>
        </w:rPr>
        <w:t>Introduction</w:t>
      </w:r>
      <w:r w:rsidR="0083690E">
        <w:rPr>
          <w:noProof/>
        </w:rPr>
        <w:tab/>
      </w:r>
      <w:r w:rsidR="0083690E">
        <w:rPr>
          <w:noProof/>
        </w:rPr>
        <w:fldChar w:fldCharType="begin"/>
      </w:r>
      <w:r w:rsidR="0083690E">
        <w:rPr>
          <w:noProof/>
        </w:rPr>
        <w:instrText xml:space="preserve"> PAGEREF _Toc183464260 \h </w:instrText>
      </w:r>
      <w:r w:rsidR="0083690E">
        <w:rPr>
          <w:noProof/>
        </w:rPr>
      </w:r>
      <w:r w:rsidR="0083690E">
        <w:rPr>
          <w:noProof/>
        </w:rPr>
        <w:fldChar w:fldCharType="separate"/>
      </w:r>
      <w:r w:rsidR="0083690E">
        <w:rPr>
          <w:noProof/>
        </w:rPr>
        <w:t>5</w:t>
      </w:r>
      <w:r w:rsidR="0083690E">
        <w:rPr>
          <w:noProof/>
        </w:rPr>
        <w:fldChar w:fldCharType="end"/>
      </w:r>
    </w:p>
    <w:p w14:paraId="6ACF9B8F" w14:textId="5DD34E53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8FAE77" w14:textId="74E82591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24EC43" w14:textId="4D8B25BB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88A8CC" w14:textId="7C52C24B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C06782" w14:textId="7476BBB5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4FD86B" w14:textId="491CD479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005B1E1B">
        <w:rPr>
          <w:noProof/>
        </w:rPr>
        <w:t>Manage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2E53D1" w14:textId="272891C7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5255AF" w14:textId="0076A87B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AE15D5" w14:textId="5F5B1818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Performance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A11134" w14:textId="0676C219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1DF5FF" w14:textId="12CB3497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Basic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70B7B8" w14:textId="264D135E" w:rsidR="00A35D5B" w:rsidRDefault="0083690E">
      <w:pPr>
        <w:pStyle w:val="TOC3"/>
      </w:pPr>
      <w:r>
        <w:t>5.1.1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="00A35D5B">
        <w:t>Add Service</w:t>
      </w:r>
      <w:r w:rsidR="00A35D5B">
        <w:tab/>
        <w:t>6</w:t>
      </w:r>
    </w:p>
    <w:p w14:paraId="20730617" w14:textId="707A753D" w:rsidR="0083690E" w:rsidRDefault="00A35D5B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5.1.2 Delete Service</w:t>
      </w:r>
      <w:r>
        <w:tab/>
      </w:r>
      <w:r w:rsidR="0083690E">
        <w:fldChar w:fldCharType="begin"/>
      </w:r>
      <w:r w:rsidR="0083690E">
        <w:instrText xml:space="preserve"> PAGEREF _Toc183464273 \h </w:instrText>
      </w:r>
      <w:r w:rsidR="0083690E">
        <w:fldChar w:fldCharType="separate"/>
      </w:r>
      <w:r w:rsidR="0083690E">
        <w:t>6</w:t>
      </w:r>
      <w:r w:rsidR="0083690E">
        <w:fldChar w:fldCharType="end"/>
      </w:r>
    </w:p>
    <w:p w14:paraId="77BD5AA6" w14:textId="187E7B0A" w:rsidR="0083690E" w:rsidRDefault="0083690E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Alternative Workflows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2443E" w14:textId="1A49595F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10A915" w14:textId="58B903F3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336B10" w14:textId="380B217E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Possibilities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9F15E3" w14:textId="5C44C069" w:rsidR="0083690E" w:rsidRDefault="0083690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Process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176D79" w14:textId="678F2B4F" w:rsidR="0083690E" w:rsidRDefault="0083690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FFA524" w14:textId="0AAEA930" w:rsidR="0083690E" w:rsidRDefault="0083690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F3658F" w14:textId="1B5BC977" w:rsidR="0083690E" w:rsidRDefault="0083690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C93D92" w14:textId="24E7A5DC" w:rsidR="0083690E" w:rsidRDefault="0083690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_Toc183464286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300855" w14:textId="40D54E41" w:rsidR="002958E7" w:rsidRDefault="006E20F9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388163497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83690E">
        <w:t>Business Use-Case Specification: Book Rooms</w:t>
      </w:r>
      <w:r>
        <w:fldChar w:fldCharType="end"/>
      </w:r>
    </w:p>
    <w:p w14:paraId="03BC75BB" w14:textId="77777777" w:rsidR="002958E7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2" w:name="_Toc456598586"/>
      <w:bookmarkStart w:id="3" w:name="_Toc456600917"/>
      <w:bookmarkStart w:id="4" w:name="_Toc183464260"/>
      <w:bookmarkStart w:id="5" w:name="_Toc430442349"/>
      <w:bookmarkStart w:id="6" w:name="_Toc423410238"/>
      <w:bookmarkStart w:id="7" w:name="_Toc425054504"/>
      <w:bookmarkEnd w:id="1"/>
      <w:r w:rsidRPr="0032687D">
        <w:rPr>
          <w:rFonts w:ascii="Times New Roman" w:hAnsi="Times New Roman"/>
          <w:sz w:val="22"/>
          <w:szCs w:val="22"/>
        </w:rPr>
        <w:t>Introduction</w:t>
      </w:r>
      <w:bookmarkEnd w:id="2"/>
      <w:bookmarkEnd w:id="3"/>
      <w:bookmarkEnd w:id="4"/>
    </w:p>
    <w:p w14:paraId="5BD1B682" w14:textId="77777777" w:rsidR="002958E7" w:rsidRPr="0032687D" w:rsidRDefault="006E20F9" w:rsidP="0032687D">
      <w:pPr>
        <w:pStyle w:val="Heading2"/>
        <w:spacing w:line="276" w:lineRule="auto"/>
        <w:rPr>
          <w:rFonts w:ascii="Times New Roman" w:hAnsi="Times New Roman"/>
          <w:sz w:val="22"/>
          <w:szCs w:val="22"/>
        </w:rPr>
      </w:pPr>
      <w:bookmarkStart w:id="8" w:name="_Toc456598587"/>
      <w:bookmarkStart w:id="9" w:name="_Toc456600918"/>
      <w:bookmarkStart w:id="10" w:name="_Toc183464261"/>
      <w:r w:rsidRPr="0032687D">
        <w:rPr>
          <w:rFonts w:ascii="Times New Roman" w:hAnsi="Times New Roman"/>
          <w:sz w:val="22"/>
          <w:szCs w:val="22"/>
        </w:rPr>
        <w:t>Purpose</w:t>
      </w:r>
      <w:bookmarkEnd w:id="8"/>
      <w:bookmarkEnd w:id="9"/>
      <w:bookmarkEnd w:id="10"/>
    </w:p>
    <w:p w14:paraId="38D892C0" w14:textId="77777777" w:rsidR="00DE44BE" w:rsidRPr="00483B7F" w:rsidRDefault="00DE44BE" w:rsidP="00DE44BE">
      <w:pPr>
        <w:pStyle w:val="BodyText"/>
        <w:spacing w:before="63"/>
        <w:ind w:left="881"/>
      </w:pPr>
      <w:bookmarkStart w:id="11" w:name="_Toc456598588"/>
      <w:bookmarkStart w:id="12" w:name="_Toc456600919"/>
      <w:bookmarkStart w:id="13" w:name="_Toc183464262"/>
      <w:r w:rsidRPr="00483B7F">
        <w:t>This</w:t>
      </w:r>
      <w:r w:rsidRPr="00483B7F">
        <w:rPr>
          <w:spacing w:val="-14"/>
        </w:rPr>
        <w:t xml:space="preserve"> </w:t>
      </w:r>
      <w:r w:rsidRPr="00483B7F">
        <w:t>document</w:t>
      </w:r>
      <w:r w:rsidRPr="00483B7F">
        <w:rPr>
          <w:spacing w:val="-9"/>
        </w:rPr>
        <w:t xml:space="preserve"> </w:t>
      </w:r>
      <w:r w:rsidRPr="00483B7F">
        <w:t>describes</w:t>
      </w:r>
      <w:r w:rsidRPr="00483B7F">
        <w:rPr>
          <w:spacing w:val="-7"/>
        </w:rPr>
        <w:t xml:space="preserve"> the </w:t>
      </w:r>
      <w:r w:rsidRPr="00483B7F">
        <w:t>use case:</w:t>
      </w:r>
      <w:r w:rsidRPr="00483B7F">
        <w:rPr>
          <w:spacing w:val="-4"/>
        </w:rPr>
        <w:t xml:space="preserve"> </w:t>
      </w:r>
      <w:r w:rsidRPr="00483B7F">
        <w:t>Manage</w:t>
      </w:r>
      <w:r w:rsidRPr="00483B7F">
        <w:rPr>
          <w:spacing w:val="-9"/>
        </w:rPr>
        <w:t xml:space="preserve"> </w:t>
      </w:r>
      <w:r w:rsidRPr="00483B7F">
        <w:t>Services</w:t>
      </w:r>
      <w:r w:rsidRPr="00483B7F">
        <w:rPr>
          <w:spacing w:val="-7"/>
        </w:rPr>
        <w:t xml:space="preserve"> </w:t>
      </w:r>
      <w:r w:rsidRPr="00483B7F">
        <w:t>in</w:t>
      </w:r>
      <w:r w:rsidRPr="00483B7F">
        <w:rPr>
          <w:spacing w:val="-2"/>
        </w:rPr>
        <w:t xml:space="preserve"> </w:t>
      </w:r>
      <w:r w:rsidRPr="00483B7F">
        <w:t>BMP</w:t>
      </w:r>
      <w:r w:rsidRPr="00483B7F">
        <w:rPr>
          <w:spacing w:val="-7"/>
        </w:rPr>
        <w:t xml:space="preserve"> </w:t>
      </w:r>
      <w:r w:rsidRPr="00483B7F">
        <w:rPr>
          <w:spacing w:val="-2"/>
        </w:rPr>
        <w:t>process</w:t>
      </w:r>
    </w:p>
    <w:p w14:paraId="7EC92318" w14:textId="5F858DE2" w:rsidR="002958E7" w:rsidRPr="0032687D" w:rsidRDefault="006E20F9" w:rsidP="0032687D">
      <w:pPr>
        <w:pStyle w:val="Heading2"/>
        <w:spacing w:line="276" w:lineRule="auto"/>
        <w:rPr>
          <w:rFonts w:ascii="Times New Roman" w:hAnsi="Times New Roman"/>
          <w:sz w:val="22"/>
          <w:szCs w:val="22"/>
        </w:rPr>
      </w:pPr>
      <w:r w:rsidRPr="0032687D">
        <w:rPr>
          <w:rFonts w:ascii="Times New Roman" w:hAnsi="Times New Roman"/>
          <w:sz w:val="22"/>
          <w:szCs w:val="22"/>
        </w:rPr>
        <w:t>Scope</w:t>
      </w:r>
      <w:bookmarkEnd w:id="11"/>
      <w:bookmarkEnd w:id="12"/>
      <w:bookmarkEnd w:id="13"/>
    </w:p>
    <w:p w14:paraId="18B6EE4B" w14:textId="77777777" w:rsidR="00DE44BE" w:rsidRPr="00483B7F" w:rsidRDefault="00DE44BE" w:rsidP="00DE44BE">
      <w:pPr>
        <w:pStyle w:val="BodyText"/>
        <w:spacing w:before="58"/>
        <w:ind w:left="881"/>
      </w:pPr>
      <w:bookmarkStart w:id="14" w:name="_Toc456598589"/>
      <w:bookmarkStart w:id="15" w:name="_Toc456600920"/>
      <w:bookmarkStart w:id="16" w:name="_Toc183464263"/>
      <w:r w:rsidRPr="00483B7F">
        <w:t>This</w:t>
      </w:r>
      <w:r w:rsidRPr="00483B7F">
        <w:rPr>
          <w:spacing w:val="-10"/>
        </w:rPr>
        <w:t xml:space="preserve"> </w:t>
      </w:r>
      <w:r w:rsidRPr="00483B7F">
        <w:t>business</w:t>
      </w:r>
      <w:r w:rsidRPr="00483B7F">
        <w:rPr>
          <w:spacing w:val="-6"/>
        </w:rPr>
        <w:t xml:space="preserve"> </w:t>
      </w:r>
      <w:r w:rsidRPr="00483B7F">
        <w:t>use-case</w:t>
      </w:r>
      <w:r w:rsidRPr="00483B7F">
        <w:rPr>
          <w:spacing w:val="-7"/>
        </w:rPr>
        <w:t xml:space="preserve"> </w:t>
      </w:r>
      <w:r w:rsidRPr="00483B7F">
        <w:t>specification doesn’t</w:t>
      </w:r>
      <w:r w:rsidRPr="00483B7F">
        <w:rPr>
          <w:spacing w:val="-7"/>
        </w:rPr>
        <w:t xml:space="preserve"> </w:t>
      </w:r>
      <w:r w:rsidRPr="00483B7F">
        <w:t>include</w:t>
      </w:r>
      <w:r w:rsidRPr="00483B7F">
        <w:rPr>
          <w:spacing w:val="-11"/>
        </w:rPr>
        <w:t xml:space="preserve"> </w:t>
      </w:r>
      <w:r w:rsidRPr="00483B7F">
        <w:t>a</w:t>
      </w:r>
      <w:r w:rsidRPr="00483B7F">
        <w:rPr>
          <w:spacing w:val="-1"/>
        </w:rPr>
        <w:t xml:space="preserve"> </w:t>
      </w:r>
      <w:r w:rsidRPr="00483B7F">
        <w:rPr>
          <w:spacing w:val="-2"/>
        </w:rPr>
        <w:t>prototype.</w:t>
      </w:r>
    </w:p>
    <w:p w14:paraId="05544164" w14:textId="77777777" w:rsidR="002958E7" w:rsidRPr="0032687D" w:rsidRDefault="006E20F9" w:rsidP="0032687D">
      <w:pPr>
        <w:pStyle w:val="Heading2"/>
        <w:spacing w:line="276" w:lineRule="auto"/>
        <w:rPr>
          <w:rFonts w:ascii="Times New Roman" w:hAnsi="Times New Roman"/>
          <w:sz w:val="22"/>
          <w:szCs w:val="22"/>
        </w:rPr>
      </w:pPr>
      <w:r w:rsidRPr="0032687D">
        <w:rPr>
          <w:rFonts w:ascii="Times New Roman" w:hAnsi="Times New Roman"/>
          <w:sz w:val="22"/>
          <w:szCs w:val="22"/>
        </w:rPr>
        <w:t>Definitions, Acronyms, and Abbreviations</w:t>
      </w:r>
      <w:bookmarkEnd w:id="14"/>
      <w:bookmarkEnd w:id="15"/>
      <w:bookmarkEnd w:id="16"/>
    </w:p>
    <w:p w14:paraId="6C2DA0E7" w14:textId="087A3EA6" w:rsidR="00F10CE8" w:rsidRPr="0032687D" w:rsidRDefault="00F10CE8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 xml:space="preserve">NA. </w:t>
      </w:r>
    </w:p>
    <w:p w14:paraId="6FC32A40" w14:textId="77777777" w:rsidR="002958E7" w:rsidRPr="0032687D" w:rsidRDefault="006E20F9" w:rsidP="0032687D">
      <w:pPr>
        <w:pStyle w:val="Heading2"/>
        <w:spacing w:line="276" w:lineRule="auto"/>
        <w:rPr>
          <w:rFonts w:ascii="Times New Roman" w:hAnsi="Times New Roman"/>
          <w:sz w:val="22"/>
          <w:szCs w:val="22"/>
        </w:rPr>
      </w:pPr>
      <w:bookmarkStart w:id="17" w:name="_Toc456598590"/>
      <w:bookmarkStart w:id="18" w:name="_Toc456600921"/>
      <w:bookmarkStart w:id="19" w:name="_Toc183464264"/>
      <w:r w:rsidRPr="0032687D">
        <w:rPr>
          <w:rFonts w:ascii="Times New Roman" w:hAnsi="Times New Roman"/>
          <w:sz w:val="22"/>
          <w:szCs w:val="22"/>
        </w:rPr>
        <w:t>References</w:t>
      </w:r>
      <w:bookmarkEnd w:id="17"/>
      <w:bookmarkEnd w:id="18"/>
      <w:bookmarkEnd w:id="19"/>
    </w:p>
    <w:p w14:paraId="34896928" w14:textId="506AE2EF" w:rsidR="00F10CE8" w:rsidRPr="0032687D" w:rsidRDefault="00F10CE8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773A9D0F" w14:textId="77777777" w:rsidR="002958E7" w:rsidRPr="0032687D" w:rsidRDefault="006E20F9" w:rsidP="0032687D">
      <w:pPr>
        <w:pStyle w:val="Heading2"/>
        <w:spacing w:line="276" w:lineRule="auto"/>
        <w:rPr>
          <w:rFonts w:ascii="Times New Roman" w:hAnsi="Times New Roman"/>
          <w:sz w:val="22"/>
          <w:szCs w:val="22"/>
        </w:rPr>
      </w:pPr>
      <w:bookmarkStart w:id="20" w:name="_Toc456598591"/>
      <w:bookmarkStart w:id="21" w:name="_Toc456600922"/>
      <w:bookmarkStart w:id="22" w:name="_Toc183464265"/>
      <w:r w:rsidRPr="0032687D">
        <w:rPr>
          <w:rFonts w:ascii="Times New Roman" w:hAnsi="Times New Roman"/>
          <w:sz w:val="22"/>
          <w:szCs w:val="22"/>
        </w:rPr>
        <w:t>Overview</w:t>
      </w:r>
      <w:bookmarkEnd w:id="20"/>
      <w:bookmarkEnd w:id="21"/>
      <w:bookmarkEnd w:id="22"/>
    </w:p>
    <w:p w14:paraId="07365FDE" w14:textId="77777777" w:rsidR="00DE44BE" w:rsidRPr="00483B7F" w:rsidRDefault="00DE44BE" w:rsidP="00DE44BE">
      <w:pPr>
        <w:pStyle w:val="BodyText"/>
        <w:spacing w:before="63"/>
        <w:ind w:left="881" w:right="754"/>
      </w:pPr>
      <w:bookmarkStart w:id="23" w:name="_Toc183464266"/>
      <w:r w:rsidRPr="00483B7F">
        <w:t>The</w:t>
      </w:r>
      <w:r w:rsidRPr="00483B7F">
        <w:rPr>
          <w:spacing w:val="-8"/>
        </w:rPr>
        <w:t xml:space="preserve"> </w:t>
      </w:r>
      <w:r w:rsidRPr="00483B7F">
        <w:t>rest of</w:t>
      </w:r>
      <w:r w:rsidRPr="00483B7F">
        <w:rPr>
          <w:spacing w:val="-5"/>
        </w:rPr>
        <w:t xml:space="preserve"> </w:t>
      </w:r>
      <w:r w:rsidRPr="00483B7F">
        <w:t>this</w:t>
      </w:r>
      <w:r w:rsidRPr="00483B7F">
        <w:rPr>
          <w:spacing w:val="-6"/>
        </w:rPr>
        <w:t xml:space="preserve"> </w:t>
      </w:r>
      <w:r w:rsidRPr="00483B7F">
        <w:t>document</w:t>
      </w:r>
      <w:r w:rsidRPr="00483B7F">
        <w:rPr>
          <w:spacing w:val="-3"/>
        </w:rPr>
        <w:t xml:space="preserve"> </w:t>
      </w:r>
      <w:r w:rsidRPr="00483B7F">
        <w:t>consists</w:t>
      </w:r>
      <w:r w:rsidRPr="00483B7F">
        <w:rPr>
          <w:spacing w:val="-1"/>
        </w:rPr>
        <w:t xml:space="preserve"> </w:t>
      </w:r>
      <w:r w:rsidRPr="00483B7F">
        <w:t>of</w:t>
      </w:r>
      <w:r w:rsidRPr="00483B7F">
        <w:rPr>
          <w:spacing w:val="-5"/>
        </w:rPr>
        <w:t xml:space="preserve"> </w:t>
      </w:r>
      <w:r w:rsidRPr="00483B7F">
        <w:t>a brief</w:t>
      </w:r>
      <w:r w:rsidRPr="00483B7F">
        <w:rPr>
          <w:spacing w:val="-5"/>
        </w:rPr>
        <w:t xml:space="preserve"> </w:t>
      </w:r>
      <w:r w:rsidRPr="00483B7F">
        <w:t>description of</w:t>
      </w:r>
      <w:r w:rsidRPr="00483B7F">
        <w:rPr>
          <w:spacing w:val="-5"/>
        </w:rPr>
        <w:t xml:space="preserve"> </w:t>
      </w:r>
      <w:r w:rsidRPr="00483B7F">
        <w:t>the business</w:t>
      </w:r>
      <w:r w:rsidRPr="00483B7F">
        <w:rPr>
          <w:spacing w:val="-1"/>
        </w:rPr>
        <w:t xml:space="preserve"> </w:t>
      </w:r>
      <w:r w:rsidRPr="00483B7F">
        <w:t>use</w:t>
      </w:r>
      <w:r w:rsidRPr="00483B7F">
        <w:rPr>
          <w:spacing w:val="-3"/>
        </w:rPr>
        <w:t xml:space="preserve"> </w:t>
      </w:r>
      <w:r w:rsidRPr="00483B7F">
        <w:t>case, followed by</w:t>
      </w:r>
      <w:r w:rsidRPr="00483B7F">
        <w:rPr>
          <w:spacing w:val="-5"/>
        </w:rPr>
        <w:t xml:space="preserve"> </w:t>
      </w:r>
      <w:r w:rsidRPr="00483B7F">
        <w:t>the</w:t>
      </w:r>
      <w:r w:rsidRPr="00483B7F">
        <w:rPr>
          <w:spacing w:val="-8"/>
        </w:rPr>
        <w:t xml:space="preserve"> </w:t>
      </w:r>
      <w:r w:rsidRPr="00483B7F">
        <w:t xml:space="preserve">main </w:t>
      </w:r>
      <w:r w:rsidRPr="00483B7F">
        <w:rPr>
          <w:spacing w:val="-2"/>
        </w:rPr>
        <w:t>workflow.</w:t>
      </w:r>
    </w:p>
    <w:bookmarkEnd w:id="5"/>
    <w:bookmarkEnd w:id="23"/>
    <w:p w14:paraId="388DA547" w14:textId="208BFF03" w:rsidR="002958E7" w:rsidRPr="0032687D" w:rsidRDefault="005B1E1B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Manage Services</w:t>
      </w:r>
    </w:p>
    <w:p w14:paraId="2D0A54C9" w14:textId="77777777" w:rsidR="002958E7" w:rsidRPr="0032687D" w:rsidRDefault="006E20F9" w:rsidP="0032687D">
      <w:pPr>
        <w:pStyle w:val="Heading2"/>
        <w:spacing w:line="276" w:lineRule="auto"/>
        <w:rPr>
          <w:rFonts w:ascii="Times New Roman" w:hAnsi="Times New Roman"/>
          <w:sz w:val="22"/>
          <w:szCs w:val="22"/>
        </w:rPr>
      </w:pPr>
      <w:bookmarkStart w:id="24" w:name="_Toc430442350"/>
      <w:bookmarkStart w:id="25" w:name="_Toc456602776"/>
      <w:bookmarkStart w:id="26" w:name="_Toc183464267"/>
      <w:r w:rsidRPr="0032687D">
        <w:rPr>
          <w:rFonts w:ascii="Times New Roman" w:hAnsi="Times New Roman"/>
          <w:sz w:val="22"/>
          <w:szCs w:val="22"/>
        </w:rPr>
        <w:t>Brief Description</w:t>
      </w:r>
      <w:bookmarkEnd w:id="6"/>
      <w:bookmarkEnd w:id="7"/>
      <w:bookmarkEnd w:id="24"/>
      <w:bookmarkEnd w:id="25"/>
      <w:bookmarkEnd w:id="26"/>
    </w:p>
    <w:p w14:paraId="428F2CCF" w14:textId="77777777" w:rsidR="00DE44BE" w:rsidRPr="00483B7F" w:rsidRDefault="00DE44BE" w:rsidP="00DE44BE">
      <w:pPr>
        <w:pStyle w:val="BodyText"/>
        <w:spacing w:before="63"/>
        <w:ind w:left="881"/>
      </w:pPr>
      <w:bookmarkStart w:id="27" w:name="_Toc183464268"/>
      <w:r w:rsidRPr="00483B7F">
        <w:t>This</w:t>
      </w:r>
      <w:r w:rsidRPr="00483B7F">
        <w:rPr>
          <w:spacing w:val="-10"/>
        </w:rPr>
        <w:t xml:space="preserve"> </w:t>
      </w:r>
      <w:r w:rsidRPr="00483B7F">
        <w:t>business</w:t>
      </w:r>
      <w:r w:rsidRPr="00483B7F">
        <w:rPr>
          <w:spacing w:val="-3"/>
        </w:rPr>
        <w:t xml:space="preserve"> </w:t>
      </w:r>
      <w:r w:rsidRPr="00483B7F">
        <w:t>use</w:t>
      </w:r>
      <w:r w:rsidRPr="00483B7F">
        <w:rPr>
          <w:spacing w:val="-5"/>
        </w:rPr>
        <w:t xml:space="preserve"> </w:t>
      </w:r>
      <w:r w:rsidRPr="00483B7F">
        <w:t>case</w:t>
      </w:r>
      <w:r w:rsidRPr="00483B7F">
        <w:rPr>
          <w:spacing w:val="-5"/>
        </w:rPr>
        <w:t xml:space="preserve"> </w:t>
      </w:r>
      <w:r w:rsidRPr="00483B7F">
        <w:t>is</w:t>
      </w:r>
      <w:r w:rsidRPr="00483B7F">
        <w:rPr>
          <w:spacing w:val="-8"/>
        </w:rPr>
        <w:t xml:space="preserve"> </w:t>
      </w:r>
      <w:r w:rsidRPr="00483B7F">
        <w:t>made</w:t>
      </w:r>
      <w:r w:rsidRPr="00483B7F">
        <w:rPr>
          <w:spacing w:val="-5"/>
        </w:rPr>
        <w:t xml:space="preserve"> </w:t>
      </w:r>
      <w:r w:rsidRPr="00483B7F">
        <w:t>for</w:t>
      </w:r>
      <w:r w:rsidRPr="00483B7F">
        <w:rPr>
          <w:spacing w:val="-2"/>
        </w:rPr>
        <w:t xml:space="preserve"> </w:t>
      </w:r>
      <w:r w:rsidRPr="00483B7F">
        <w:t>receptionists</w:t>
      </w:r>
      <w:r w:rsidRPr="00483B7F">
        <w:rPr>
          <w:spacing w:val="-3"/>
        </w:rPr>
        <w:t xml:space="preserve"> </w:t>
      </w:r>
      <w:r w:rsidRPr="00483B7F">
        <w:t>to</w:t>
      </w:r>
      <w:r w:rsidRPr="00483B7F">
        <w:rPr>
          <w:spacing w:val="-11"/>
        </w:rPr>
        <w:t xml:space="preserve"> </w:t>
      </w:r>
      <w:r w:rsidRPr="00483B7F">
        <w:t>manage</w:t>
      </w:r>
      <w:r w:rsidRPr="00483B7F">
        <w:rPr>
          <w:spacing w:val="-4"/>
        </w:rPr>
        <w:t xml:space="preserve"> </w:t>
      </w:r>
      <w:r w:rsidRPr="00483B7F">
        <w:rPr>
          <w:spacing w:val="-2"/>
        </w:rPr>
        <w:t>services.</w:t>
      </w:r>
    </w:p>
    <w:p w14:paraId="7EAC4FC9" w14:textId="77777777" w:rsidR="002958E7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r w:rsidRPr="0032687D">
        <w:rPr>
          <w:rFonts w:ascii="Times New Roman" w:hAnsi="Times New Roman"/>
          <w:sz w:val="22"/>
          <w:szCs w:val="22"/>
        </w:rPr>
        <w:t>Goals</w:t>
      </w:r>
      <w:bookmarkEnd w:id="27"/>
    </w:p>
    <w:p w14:paraId="7ED99F1C" w14:textId="77777777" w:rsidR="002958E7" w:rsidRPr="0032687D" w:rsidRDefault="006E20F9" w:rsidP="0032687D">
      <w:pPr>
        <w:pStyle w:val="Heading1"/>
        <w:keepLines/>
        <w:spacing w:line="276" w:lineRule="auto"/>
        <w:rPr>
          <w:rFonts w:ascii="Times New Roman" w:hAnsi="Times New Roman"/>
          <w:sz w:val="22"/>
          <w:szCs w:val="22"/>
        </w:rPr>
      </w:pPr>
      <w:bookmarkStart w:id="28" w:name="_Toc183464269"/>
      <w:r w:rsidRPr="0032687D">
        <w:rPr>
          <w:rFonts w:ascii="Times New Roman" w:hAnsi="Times New Roman"/>
          <w:sz w:val="22"/>
          <w:szCs w:val="22"/>
        </w:rPr>
        <w:t>Performance Goals</w:t>
      </w:r>
      <w:bookmarkEnd w:id="28"/>
    </w:p>
    <w:p w14:paraId="29E569ED" w14:textId="77777777" w:rsidR="002958E7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29" w:name="_Toc183464271"/>
      <w:r w:rsidRPr="0032687D">
        <w:rPr>
          <w:rFonts w:ascii="Times New Roman" w:hAnsi="Times New Roman"/>
          <w:sz w:val="22"/>
          <w:szCs w:val="22"/>
        </w:rPr>
        <w:t>Workflow</w:t>
      </w:r>
      <w:bookmarkEnd w:id="29"/>
    </w:p>
    <w:p w14:paraId="13B7F226" w14:textId="7B729F07" w:rsidR="00DE44BE" w:rsidRPr="00483B7F" w:rsidRDefault="00DE44BE" w:rsidP="00DE44BE">
      <w:pPr>
        <w:pStyle w:val="Heading2"/>
      </w:pPr>
      <w:bookmarkStart w:id="30" w:name="_Toc153994461"/>
      <w:r w:rsidRPr="00483B7F">
        <w:t>Basic</w:t>
      </w:r>
      <w:r w:rsidRPr="00483B7F">
        <w:rPr>
          <w:spacing w:val="-5"/>
        </w:rPr>
        <w:t xml:space="preserve"> </w:t>
      </w:r>
      <w:r w:rsidRPr="00483B7F">
        <w:t>Workflow</w:t>
      </w:r>
      <w:bookmarkEnd w:id="30"/>
    </w:p>
    <w:p w14:paraId="12D16311" w14:textId="77777777" w:rsidR="00DE44BE" w:rsidRPr="00483B7F" w:rsidRDefault="00DE44BE" w:rsidP="00DE44BE">
      <w:pPr>
        <w:pStyle w:val="BodyText"/>
        <w:spacing w:before="74" w:line="249" w:lineRule="auto"/>
        <w:ind w:left="881" w:right="308"/>
      </w:pPr>
      <w:r w:rsidRPr="00483B7F">
        <w:t>On the Administrator Page, the left side is functional buttons including Home Page, Category, Report,</w:t>
      </w:r>
      <w:r w:rsidRPr="00483B7F">
        <w:rPr>
          <w:spacing w:val="-3"/>
        </w:rPr>
        <w:t xml:space="preserve"> </w:t>
      </w:r>
      <w:r w:rsidRPr="00483B7F">
        <w:t>Users, Manage</w:t>
      </w:r>
      <w:r w:rsidRPr="00483B7F">
        <w:rPr>
          <w:spacing w:val="-4"/>
        </w:rPr>
        <w:t xml:space="preserve"> </w:t>
      </w:r>
      <w:r w:rsidRPr="00483B7F">
        <w:t>Facility</w:t>
      </w:r>
      <w:r w:rsidRPr="00483B7F">
        <w:rPr>
          <w:spacing w:val="-11"/>
        </w:rPr>
        <w:t xml:space="preserve"> </w:t>
      </w:r>
      <w:r w:rsidRPr="00483B7F">
        <w:t>and</w:t>
      </w:r>
      <w:r w:rsidRPr="00483B7F">
        <w:rPr>
          <w:spacing w:val="-6"/>
        </w:rPr>
        <w:t xml:space="preserve"> </w:t>
      </w:r>
      <w:r w:rsidRPr="00483B7F">
        <w:t>Manage</w:t>
      </w:r>
      <w:r w:rsidRPr="00483B7F">
        <w:rPr>
          <w:spacing w:val="-4"/>
        </w:rPr>
        <w:t xml:space="preserve"> </w:t>
      </w:r>
      <w:r w:rsidRPr="00483B7F">
        <w:t>Rooms, the</w:t>
      </w:r>
      <w:r w:rsidRPr="00483B7F">
        <w:rPr>
          <w:spacing w:val="-9"/>
        </w:rPr>
        <w:t xml:space="preserve"> </w:t>
      </w:r>
      <w:r w:rsidRPr="00483B7F">
        <w:t>main</w:t>
      </w:r>
      <w:r w:rsidRPr="00483B7F">
        <w:rPr>
          <w:spacing w:val="-1"/>
        </w:rPr>
        <w:t xml:space="preserve"> </w:t>
      </w:r>
      <w:r w:rsidRPr="00483B7F">
        <w:t>part</w:t>
      </w:r>
      <w:r w:rsidRPr="00483B7F">
        <w:rPr>
          <w:spacing w:val="-4"/>
        </w:rPr>
        <w:t xml:space="preserve"> </w:t>
      </w:r>
      <w:r w:rsidRPr="00483B7F">
        <w:t>is</w:t>
      </w:r>
      <w:r w:rsidRPr="00483B7F">
        <w:rPr>
          <w:spacing w:val="-7"/>
        </w:rPr>
        <w:t xml:space="preserve"> </w:t>
      </w:r>
      <w:r w:rsidRPr="00483B7F">
        <w:t>room information.</w:t>
      </w:r>
      <w:r w:rsidRPr="00483B7F">
        <w:rPr>
          <w:spacing w:val="-3"/>
        </w:rPr>
        <w:t xml:space="preserve"> </w:t>
      </w:r>
      <w:r w:rsidRPr="00483B7F">
        <w:t>The</w:t>
      </w:r>
      <w:r w:rsidRPr="00483B7F">
        <w:rPr>
          <w:spacing w:val="-4"/>
        </w:rPr>
        <w:t xml:space="preserve"> </w:t>
      </w:r>
      <w:r w:rsidRPr="00483B7F">
        <w:t>search button is between the navigation bar and the main part.</w:t>
      </w:r>
    </w:p>
    <w:p w14:paraId="05D22CB1" w14:textId="77777777" w:rsidR="00DE44BE" w:rsidRPr="00483B7F" w:rsidRDefault="00DE44BE" w:rsidP="00DE44BE">
      <w:pPr>
        <w:pStyle w:val="BodyText"/>
        <w:spacing w:before="74" w:line="249" w:lineRule="auto"/>
        <w:ind w:left="881" w:right="308"/>
      </w:pPr>
    </w:p>
    <w:p w14:paraId="6B09278A" w14:textId="77777777" w:rsidR="00DE44BE" w:rsidRPr="00483B7F" w:rsidRDefault="00DE44BE" w:rsidP="00DE44BE">
      <w:pPr>
        <w:pStyle w:val="Heading3"/>
        <w:rPr>
          <w:rFonts w:ascii="Times New Roman" w:hAnsi="Times New Roman"/>
        </w:rPr>
      </w:pPr>
      <w:r w:rsidRPr="00483B7F">
        <w:rPr>
          <w:rFonts w:ascii="Times New Roman" w:hAnsi="Times New Roman"/>
        </w:rPr>
        <w:t>Add</w:t>
      </w:r>
      <w:r w:rsidRPr="00483B7F">
        <w:rPr>
          <w:rFonts w:ascii="Times New Roman" w:hAnsi="Times New Roman"/>
          <w:spacing w:val="-2"/>
        </w:rPr>
        <w:t xml:space="preserve"> Services</w:t>
      </w:r>
    </w:p>
    <w:p w14:paraId="593EBD89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56FA19E5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  <w:r w:rsidRPr="00483B7F">
        <w:t>The Receptionist clicks the search</w:t>
      </w:r>
      <w:r w:rsidRPr="00483B7F">
        <w:rPr>
          <w:spacing w:val="15"/>
        </w:rPr>
        <w:t xml:space="preserve"> </w:t>
      </w:r>
      <w:r w:rsidRPr="00483B7F">
        <w:t>button and enters the customer’s name. The system shows a list of customers. The receptionist clicks on a customer and will be navigated to the Reservation Detail page which contains</w:t>
      </w:r>
      <w:r w:rsidRPr="00483B7F">
        <w:rPr>
          <w:spacing w:val="-4"/>
        </w:rPr>
        <w:t xml:space="preserve"> </w:t>
      </w:r>
      <w:r w:rsidRPr="00483B7F">
        <w:t>the</w:t>
      </w:r>
      <w:r w:rsidRPr="00483B7F">
        <w:rPr>
          <w:spacing w:val="-6"/>
        </w:rPr>
        <w:t xml:space="preserve"> </w:t>
      </w:r>
      <w:r w:rsidRPr="00483B7F">
        <w:t>reservation</w:t>
      </w:r>
      <w:r w:rsidRPr="00483B7F">
        <w:rPr>
          <w:spacing w:val="-3"/>
        </w:rPr>
        <w:t xml:space="preserve"> </w:t>
      </w:r>
      <w:r w:rsidRPr="00483B7F">
        <w:t>details</w:t>
      </w:r>
      <w:r w:rsidRPr="00483B7F">
        <w:rPr>
          <w:spacing w:val="-8"/>
        </w:rPr>
        <w:t xml:space="preserve"> </w:t>
      </w:r>
      <w:r w:rsidRPr="00483B7F">
        <w:t>of</w:t>
      </w:r>
      <w:r w:rsidRPr="00483B7F">
        <w:rPr>
          <w:spacing w:val="-3"/>
        </w:rPr>
        <w:t xml:space="preserve"> </w:t>
      </w:r>
      <w:r w:rsidRPr="00483B7F">
        <w:t>the</w:t>
      </w:r>
      <w:r w:rsidRPr="00483B7F">
        <w:rPr>
          <w:spacing w:val="-1"/>
        </w:rPr>
        <w:t xml:space="preserve"> </w:t>
      </w:r>
      <w:r w:rsidRPr="00483B7F">
        <w:t xml:space="preserve">chosen customer. </w:t>
      </w:r>
    </w:p>
    <w:p w14:paraId="53C039F6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107C6F0F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  <w:r w:rsidRPr="00483B7F">
        <w:t>The system shows the reservation details, the left-hand side is the booking details and the right-hand side is the image of</w:t>
      </w:r>
      <w:r w:rsidRPr="00483B7F">
        <w:rPr>
          <w:spacing w:val="40"/>
        </w:rPr>
        <w:t xml:space="preserve"> </w:t>
      </w:r>
      <w:r w:rsidRPr="00483B7F">
        <w:t xml:space="preserve">the booked room. Below this image is the Services Listing button. The receptionist clicks on the Services Listing button. The system shows all services that the customer ordered as a table with three columns: “Service name”, “Quantity”, and “Price”, and there’s a price total right below the table. </w:t>
      </w:r>
    </w:p>
    <w:p w14:paraId="10BD3A04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46675B55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  <w:r w:rsidRPr="00483B7F">
        <w:lastRenderedPageBreak/>
        <w:t>The receptionist</w:t>
      </w:r>
      <w:r w:rsidRPr="00483B7F">
        <w:rPr>
          <w:spacing w:val="13"/>
        </w:rPr>
        <w:t xml:space="preserve"> </w:t>
      </w:r>
      <w:r w:rsidRPr="00483B7F">
        <w:t>clicks on</w:t>
      </w:r>
      <w:r w:rsidRPr="00483B7F">
        <w:rPr>
          <w:spacing w:val="40"/>
        </w:rPr>
        <w:t xml:space="preserve"> </w:t>
      </w:r>
      <w:r w:rsidRPr="00483B7F">
        <w:t>the Add Services button chooses services’ types and quantity</w:t>
      </w:r>
      <w:r w:rsidRPr="00483B7F">
        <w:rPr>
          <w:spacing w:val="-3"/>
        </w:rPr>
        <w:t xml:space="preserve"> </w:t>
      </w:r>
      <w:r w:rsidRPr="00483B7F">
        <w:t>and clicks on the</w:t>
      </w:r>
      <w:r w:rsidRPr="00483B7F">
        <w:rPr>
          <w:spacing w:val="-1"/>
        </w:rPr>
        <w:t xml:space="preserve"> </w:t>
      </w:r>
      <w:r w:rsidRPr="00483B7F">
        <w:t>Save button. If the entered information</w:t>
      </w:r>
      <w:r w:rsidRPr="00483B7F">
        <w:rPr>
          <w:spacing w:val="-2"/>
        </w:rPr>
        <w:t xml:space="preserve"> </w:t>
      </w:r>
      <w:r w:rsidRPr="00483B7F">
        <w:t>is</w:t>
      </w:r>
      <w:r w:rsidRPr="00483B7F">
        <w:rPr>
          <w:spacing w:val="-8"/>
        </w:rPr>
        <w:t xml:space="preserve"> </w:t>
      </w:r>
      <w:r w:rsidRPr="00483B7F">
        <w:t>valid,</w:t>
      </w:r>
      <w:r w:rsidRPr="00483B7F">
        <w:rPr>
          <w:spacing w:val="-4"/>
        </w:rPr>
        <w:t xml:space="preserve"> </w:t>
      </w:r>
      <w:r w:rsidRPr="00483B7F">
        <w:t>the</w:t>
      </w:r>
      <w:r w:rsidRPr="00483B7F">
        <w:rPr>
          <w:spacing w:val="-5"/>
        </w:rPr>
        <w:t xml:space="preserve"> </w:t>
      </w:r>
      <w:r w:rsidRPr="00483B7F">
        <w:t>system shows</w:t>
      </w:r>
      <w:r w:rsidRPr="00483B7F">
        <w:rPr>
          <w:spacing w:val="-3"/>
        </w:rPr>
        <w:t xml:space="preserve"> </w:t>
      </w:r>
      <w:r w:rsidRPr="00483B7F">
        <w:t>the</w:t>
      </w:r>
      <w:r w:rsidRPr="00483B7F">
        <w:rPr>
          <w:spacing w:val="-5"/>
        </w:rPr>
        <w:t xml:space="preserve"> </w:t>
      </w:r>
      <w:r w:rsidRPr="00483B7F">
        <w:t>success message.</w:t>
      </w:r>
      <w:r w:rsidRPr="00483B7F">
        <w:rPr>
          <w:spacing w:val="-4"/>
        </w:rPr>
        <w:t xml:space="preserve"> </w:t>
      </w:r>
      <w:r w:rsidRPr="00483B7F">
        <w:t>Otherwise, the</w:t>
      </w:r>
      <w:r w:rsidRPr="00483B7F">
        <w:rPr>
          <w:spacing w:val="-10"/>
        </w:rPr>
        <w:t xml:space="preserve"> </w:t>
      </w:r>
      <w:r w:rsidRPr="00483B7F">
        <w:t>system shows</w:t>
      </w:r>
      <w:r w:rsidRPr="00483B7F">
        <w:rPr>
          <w:spacing w:val="-3"/>
        </w:rPr>
        <w:t xml:space="preserve"> </w:t>
      </w:r>
      <w:r w:rsidRPr="00483B7F">
        <w:t>an error</w:t>
      </w:r>
      <w:r w:rsidRPr="00483B7F">
        <w:rPr>
          <w:spacing w:val="-2"/>
        </w:rPr>
        <w:t xml:space="preserve"> </w:t>
      </w:r>
      <w:r w:rsidRPr="00483B7F">
        <w:t>message.</w:t>
      </w:r>
    </w:p>
    <w:p w14:paraId="0627A858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3A71F0FD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4036FC84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18822F4B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555D13D5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6ECEA612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08C5FCA0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2E7931CF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7A78A810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01D4742A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4E791698" w14:textId="77777777" w:rsidR="00DE44BE" w:rsidRPr="00483B7F" w:rsidRDefault="00DE44BE" w:rsidP="00DE44BE">
      <w:pPr>
        <w:pStyle w:val="BodyText"/>
        <w:spacing w:before="10" w:line="249" w:lineRule="auto"/>
        <w:ind w:left="881" w:right="338"/>
      </w:pPr>
    </w:p>
    <w:p w14:paraId="1664ACED" w14:textId="77777777" w:rsidR="00DE44BE" w:rsidRPr="00483B7F" w:rsidRDefault="00DE44BE" w:rsidP="00DE44BE">
      <w:pPr>
        <w:pStyle w:val="Heading3"/>
        <w:rPr>
          <w:rFonts w:ascii="Times New Roman" w:hAnsi="Times New Roman"/>
        </w:rPr>
      </w:pPr>
      <w:r w:rsidRPr="00483B7F">
        <w:rPr>
          <w:rFonts w:ascii="Times New Roman" w:hAnsi="Times New Roman"/>
        </w:rPr>
        <w:t>Delete</w:t>
      </w:r>
      <w:r w:rsidRPr="00483B7F">
        <w:rPr>
          <w:rFonts w:ascii="Times New Roman" w:hAnsi="Times New Roman"/>
          <w:spacing w:val="-9"/>
        </w:rPr>
        <w:t xml:space="preserve"> </w:t>
      </w:r>
      <w:r w:rsidRPr="00483B7F">
        <w:rPr>
          <w:rFonts w:ascii="Times New Roman" w:hAnsi="Times New Roman"/>
          <w:spacing w:val="-2"/>
        </w:rPr>
        <w:t>Services</w:t>
      </w:r>
    </w:p>
    <w:p w14:paraId="2F4AB333" w14:textId="77777777" w:rsidR="00DE44BE" w:rsidRPr="00483B7F" w:rsidRDefault="00DE44BE" w:rsidP="00DE44BE">
      <w:pPr>
        <w:pStyle w:val="BodyText"/>
        <w:spacing w:before="130" w:line="249" w:lineRule="auto"/>
        <w:ind w:left="881" w:right="364"/>
      </w:pPr>
      <w:r w:rsidRPr="00483B7F">
        <w:t>The Receptionist clicks the search button and enters the customer’s name. The system shows a list of customers. The</w:t>
      </w:r>
      <w:r w:rsidRPr="00483B7F">
        <w:rPr>
          <w:spacing w:val="-3"/>
        </w:rPr>
        <w:t xml:space="preserve"> </w:t>
      </w:r>
      <w:r w:rsidRPr="00483B7F">
        <w:t>receptionist clicks on a customer and will be navigated to the</w:t>
      </w:r>
      <w:r w:rsidRPr="00483B7F">
        <w:rPr>
          <w:spacing w:val="-3"/>
        </w:rPr>
        <w:t xml:space="preserve"> </w:t>
      </w:r>
      <w:r w:rsidRPr="00483B7F">
        <w:t>Reservation Detail page which contains</w:t>
      </w:r>
      <w:r w:rsidRPr="00483B7F">
        <w:rPr>
          <w:spacing w:val="-5"/>
        </w:rPr>
        <w:t xml:space="preserve"> </w:t>
      </w:r>
      <w:r w:rsidRPr="00483B7F">
        <w:t>the</w:t>
      </w:r>
      <w:r w:rsidRPr="00483B7F">
        <w:rPr>
          <w:spacing w:val="-7"/>
        </w:rPr>
        <w:t xml:space="preserve"> </w:t>
      </w:r>
      <w:r w:rsidRPr="00483B7F">
        <w:t>reservation</w:t>
      </w:r>
      <w:r w:rsidRPr="00483B7F">
        <w:rPr>
          <w:spacing w:val="-4"/>
        </w:rPr>
        <w:t xml:space="preserve"> </w:t>
      </w:r>
      <w:r w:rsidRPr="00483B7F">
        <w:t>details</w:t>
      </w:r>
      <w:r w:rsidRPr="00483B7F">
        <w:rPr>
          <w:spacing w:val="-9"/>
        </w:rPr>
        <w:t xml:space="preserve"> </w:t>
      </w:r>
      <w:r w:rsidRPr="00483B7F">
        <w:t>of</w:t>
      </w:r>
      <w:r w:rsidRPr="00483B7F">
        <w:rPr>
          <w:spacing w:val="-4"/>
        </w:rPr>
        <w:t xml:space="preserve"> </w:t>
      </w:r>
      <w:r w:rsidRPr="00483B7F">
        <w:t>the</w:t>
      </w:r>
      <w:r w:rsidRPr="00483B7F">
        <w:rPr>
          <w:spacing w:val="-2"/>
        </w:rPr>
        <w:t xml:space="preserve"> </w:t>
      </w:r>
      <w:r w:rsidRPr="00483B7F">
        <w:t xml:space="preserve">chosen customer. The system shows the reservation details, and the receptionist clicks on the Services Listing button. The system shows all services that the customer ordered as a table with three columns: “Service name”, “Quantity”, and “Price”, and there’s a price total right below the table. </w:t>
      </w:r>
    </w:p>
    <w:p w14:paraId="5FC980B8" w14:textId="77777777" w:rsidR="00DE44BE" w:rsidRPr="00483B7F" w:rsidRDefault="00DE44BE" w:rsidP="00DE44BE">
      <w:pPr>
        <w:pStyle w:val="BodyText"/>
        <w:spacing w:before="130" w:line="249" w:lineRule="auto"/>
        <w:ind w:left="881" w:right="364"/>
      </w:pPr>
    </w:p>
    <w:p w14:paraId="505C00D6" w14:textId="77777777" w:rsidR="00DE44BE" w:rsidRPr="00483B7F" w:rsidRDefault="00DE44BE" w:rsidP="00DE44BE">
      <w:pPr>
        <w:pStyle w:val="BodyText"/>
        <w:spacing w:before="130" w:line="249" w:lineRule="auto"/>
        <w:ind w:left="881" w:right="364"/>
        <w:sectPr w:rsidR="00DE44BE" w:rsidRPr="00483B7F">
          <w:headerReference w:type="default" r:id="rId7"/>
          <w:footerReference w:type="even" r:id="rId8"/>
          <w:footerReference w:type="default" r:id="rId9"/>
          <w:pgSz w:w="12240" w:h="15840"/>
          <w:pgMar w:top="1780" w:right="1120" w:bottom="1160" w:left="1280" w:header="992" w:footer="974" w:gutter="0"/>
          <w:cols w:space="720"/>
        </w:sectPr>
      </w:pPr>
      <w:r w:rsidRPr="00483B7F">
        <w:t xml:space="preserve">The receptionist clicks on a service and clicks on the Delete Service button. The system shows a confirmation box. If the receptionist confirms, the system deletes this service and shows a success message.  Otherwise, the receptionist clicks the cancel button and the confirmation box disappears. </w:t>
      </w:r>
    </w:p>
    <w:p w14:paraId="75BFF4D7" w14:textId="77777777" w:rsidR="00E81F93" w:rsidRPr="0032687D" w:rsidRDefault="00E81F93" w:rsidP="0032687D">
      <w:pPr>
        <w:spacing w:line="276" w:lineRule="auto"/>
        <w:rPr>
          <w:sz w:val="22"/>
          <w:szCs w:val="22"/>
        </w:rPr>
      </w:pPr>
    </w:p>
    <w:p w14:paraId="46A9D098" w14:textId="77777777" w:rsidR="002958E7" w:rsidRPr="0032687D" w:rsidRDefault="006E20F9" w:rsidP="0032687D">
      <w:pPr>
        <w:pStyle w:val="Heading2"/>
        <w:spacing w:line="276" w:lineRule="auto"/>
        <w:rPr>
          <w:rFonts w:ascii="Times New Roman" w:hAnsi="Times New Roman"/>
          <w:sz w:val="22"/>
          <w:szCs w:val="22"/>
        </w:rPr>
      </w:pPr>
      <w:bookmarkStart w:id="31" w:name="_Toc183464274"/>
      <w:r w:rsidRPr="0032687D">
        <w:rPr>
          <w:rFonts w:ascii="Times New Roman" w:hAnsi="Times New Roman"/>
          <w:sz w:val="22"/>
          <w:szCs w:val="22"/>
        </w:rPr>
        <w:t>Alternative Workflows</w:t>
      </w:r>
      <w:bookmarkEnd w:id="31"/>
    </w:p>
    <w:p w14:paraId="2C387117" w14:textId="46E91B62" w:rsidR="00E81F93" w:rsidRPr="0032687D" w:rsidRDefault="00E81F93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 xml:space="preserve">NA. </w:t>
      </w:r>
    </w:p>
    <w:p w14:paraId="4A05A71D" w14:textId="77777777" w:rsidR="002958E7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32" w:name="_Toc183464276"/>
      <w:r w:rsidRPr="0032687D">
        <w:rPr>
          <w:rFonts w:ascii="Times New Roman" w:hAnsi="Times New Roman"/>
          <w:sz w:val="22"/>
          <w:szCs w:val="22"/>
        </w:rPr>
        <w:t>Category</w:t>
      </w:r>
      <w:bookmarkEnd w:id="32"/>
    </w:p>
    <w:p w14:paraId="391C0BA5" w14:textId="5B4C4A14" w:rsidR="004800BA" w:rsidRPr="0032687D" w:rsidRDefault="004800BA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Core use case.</w:t>
      </w:r>
    </w:p>
    <w:p w14:paraId="64C5F7E9" w14:textId="77777777" w:rsidR="002958E7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33" w:name="_Toc183464277"/>
      <w:r w:rsidRPr="0032687D">
        <w:rPr>
          <w:rFonts w:ascii="Times New Roman" w:hAnsi="Times New Roman"/>
          <w:sz w:val="22"/>
          <w:szCs w:val="22"/>
        </w:rPr>
        <w:t>Risk</w:t>
      </w:r>
      <w:bookmarkEnd w:id="33"/>
    </w:p>
    <w:p w14:paraId="05148401" w14:textId="441E3F50" w:rsidR="004800BA" w:rsidRPr="0032687D" w:rsidRDefault="004800BA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6EFEAE82" w14:textId="19203E39" w:rsidR="004800BA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34" w:name="_Toc183464278"/>
      <w:r w:rsidRPr="0032687D">
        <w:rPr>
          <w:rFonts w:ascii="Times New Roman" w:hAnsi="Times New Roman"/>
          <w:sz w:val="22"/>
          <w:szCs w:val="22"/>
        </w:rPr>
        <w:t>Possibilities</w:t>
      </w:r>
      <w:bookmarkEnd w:id="34"/>
    </w:p>
    <w:p w14:paraId="3B79969B" w14:textId="77777777" w:rsidR="004800BA" w:rsidRPr="0032687D" w:rsidRDefault="004800BA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1669AC2B" w14:textId="77777777" w:rsidR="004800BA" w:rsidRPr="0032687D" w:rsidRDefault="004800BA" w:rsidP="0032687D">
      <w:pPr>
        <w:spacing w:line="276" w:lineRule="auto"/>
        <w:rPr>
          <w:sz w:val="22"/>
          <w:szCs w:val="22"/>
        </w:rPr>
      </w:pPr>
    </w:p>
    <w:p w14:paraId="202D666C" w14:textId="014C8E75" w:rsidR="004800BA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35" w:name="_Toc183464279"/>
      <w:r w:rsidRPr="0032687D">
        <w:rPr>
          <w:rFonts w:ascii="Times New Roman" w:hAnsi="Times New Roman"/>
          <w:sz w:val="22"/>
          <w:szCs w:val="22"/>
        </w:rPr>
        <w:t>Process Owner</w:t>
      </w:r>
      <w:bookmarkEnd w:id="35"/>
    </w:p>
    <w:p w14:paraId="08BF0A1D" w14:textId="77777777" w:rsidR="004800BA" w:rsidRPr="0032687D" w:rsidRDefault="004800BA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69B00143" w14:textId="36D7AD4B" w:rsidR="004800BA" w:rsidRPr="0032687D" w:rsidRDefault="0032687D" w:rsidP="0032687D">
      <w:pPr>
        <w:spacing w:line="276" w:lineRule="auto"/>
        <w:rPr>
          <w:sz w:val="22"/>
          <w:szCs w:val="22"/>
        </w:rPr>
      </w:pPr>
      <w:r w:rsidRPr="0032687D">
        <w:rPr>
          <w:sz w:val="22"/>
          <w:szCs w:val="22"/>
        </w:rPr>
        <w:tab/>
      </w:r>
    </w:p>
    <w:p w14:paraId="5B474F71" w14:textId="595E4C1B" w:rsidR="0032687D" w:rsidRPr="0032687D" w:rsidRDefault="006E20F9" w:rsidP="0032687D">
      <w:pPr>
        <w:pStyle w:val="Heading1"/>
        <w:widowControl/>
        <w:spacing w:line="276" w:lineRule="auto"/>
        <w:rPr>
          <w:rFonts w:ascii="Times New Roman" w:hAnsi="Times New Roman"/>
          <w:sz w:val="22"/>
          <w:szCs w:val="22"/>
        </w:rPr>
      </w:pPr>
      <w:bookmarkStart w:id="36" w:name="_Toc423410253"/>
      <w:bookmarkStart w:id="37" w:name="_Toc425054512"/>
      <w:bookmarkStart w:id="38" w:name="_Toc35985160"/>
      <w:bookmarkStart w:id="39" w:name="_Toc183464280"/>
      <w:r w:rsidRPr="0032687D">
        <w:rPr>
          <w:rFonts w:ascii="Times New Roman" w:hAnsi="Times New Roman"/>
          <w:sz w:val="22"/>
          <w:szCs w:val="22"/>
        </w:rPr>
        <w:t>Preconditions</w:t>
      </w:r>
      <w:bookmarkEnd w:id="36"/>
      <w:bookmarkEnd w:id="37"/>
      <w:bookmarkEnd w:id="38"/>
      <w:bookmarkEnd w:id="39"/>
    </w:p>
    <w:p w14:paraId="59BF76A5" w14:textId="77777777" w:rsidR="0032687D" w:rsidRPr="0032687D" w:rsidRDefault="0032687D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720C41DA" w14:textId="77777777" w:rsidR="0032687D" w:rsidRPr="0032687D" w:rsidRDefault="0032687D" w:rsidP="0032687D">
      <w:pPr>
        <w:spacing w:line="276" w:lineRule="auto"/>
        <w:rPr>
          <w:sz w:val="22"/>
          <w:szCs w:val="22"/>
        </w:rPr>
      </w:pPr>
    </w:p>
    <w:p w14:paraId="5E1C41D8" w14:textId="77777777" w:rsidR="0032687D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40" w:name="_Toc423410255"/>
      <w:bookmarkStart w:id="41" w:name="_Toc425054514"/>
      <w:bookmarkStart w:id="42" w:name="_Toc35985162"/>
      <w:bookmarkStart w:id="43" w:name="_Toc183464282"/>
      <w:r w:rsidRPr="0032687D">
        <w:rPr>
          <w:rFonts w:ascii="Times New Roman" w:hAnsi="Times New Roman"/>
          <w:sz w:val="22"/>
          <w:szCs w:val="22"/>
        </w:rPr>
        <w:t>Postconditions</w:t>
      </w:r>
      <w:bookmarkEnd w:id="40"/>
      <w:bookmarkEnd w:id="41"/>
      <w:bookmarkEnd w:id="42"/>
      <w:bookmarkEnd w:id="43"/>
    </w:p>
    <w:p w14:paraId="7D16D2AF" w14:textId="77777777" w:rsidR="0032687D" w:rsidRPr="0032687D" w:rsidRDefault="0032687D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7783206F" w14:textId="77777777" w:rsidR="0032687D" w:rsidRPr="0032687D" w:rsidRDefault="0032687D" w:rsidP="0032687D">
      <w:pPr>
        <w:spacing w:line="276" w:lineRule="auto"/>
        <w:rPr>
          <w:sz w:val="22"/>
          <w:szCs w:val="22"/>
        </w:rPr>
      </w:pPr>
    </w:p>
    <w:p w14:paraId="616C6F9D" w14:textId="77777777" w:rsidR="002958E7" w:rsidRPr="0032687D" w:rsidRDefault="006E20F9" w:rsidP="0032687D">
      <w:pPr>
        <w:pStyle w:val="Heading1"/>
        <w:spacing w:line="276" w:lineRule="auto"/>
        <w:rPr>
          <w:rFonts w:ascii="Times New Roman" w:hAnsi="Times New Roman"/>
          <w:sz w:val="22"/>
          <w:szCs w:val="22"/>
        </w:rPr>
      </w:pPr>
      <w:bookmarkStart w:id="44" w:name="_Toc183464284"/>
      <w:r w:rsidRPr="0032687D">
        <w:rPr>
          <w:rFonts w:ascii="Times New Roman" w:hAnsi="Times New Roman"/>
          <w:sz w:val="22"/>
          <w:szCs w:val="22"/>
        </w:rPr>
        <w:t>Special Requirements</w:t>
      </w:r>
      <w:bookmarkEnd w:id="44"/>
    </w:p>
    <w:p w14:paraId="22A3CFA1" w14:textId="04FFC430" w:rsidR="0032687D" w:rsidRPr="0032687D" w:rsidRDefault="0032687D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4CB6DE13" w14:textId="77777777" w:rsidR="0032687D" w:rsidRPr="0032687D" w:rsidRDefault="0032687D" w:rsidP="0032687D">
      <w:pPr>
        <w:spacing w:line="276" w:lineRule="auto"/>
        <w:rPr>
          <w:sz w:val="22"/>
          <w:szCs w:val="22"/>
        </w:rPr>
      </w:pPr>
    </w:p>
    <w:p w14:paraId="2FB003A4" w14:textId="6EB65EB7" w:rsidR="0032687D" w:rsidRPr="0032687D" w:rsidRDefault="006E20F9" w:rsidP="0032687D">
      <w:pPr>
        <w:pStyle w:val="Heading1"/>
        <w:keepLines/>
        <w:spacing w:line="276" w:lineRule="auto"/>
        <w:rPr>
          <w:rFonts w:ascii="Times New Roman" w:hAnsi="Times New Roman"/>
          <w:sz w:val="22"/>
          <w:szCs w:val="22"/>
        </w:rPr>
      </w:pPr>
      <w:bookmarkStart w:id="45" w:name="_Toc183464286"/>
      <w:r w:rsidRPr="0032687D">
        <w:rPr>
          <w:rFonts w:ascii="Times New Roman" w:hAnsi="Times New Roman"/>
          <w:sz w:val="22"/>
          <w:szCs w:val="22"/>
        </w:rPr>
        <w:t>Extension Points</w:t>
      </w:r>
      <w:bookmarkEnd w:id="45"/>
    </w:p>
    <w:p w14:paraId="0E887403" w14:textId="77777777" w:rsidR="0032687D" w:rsidRPr="0032687D" w:rsidRDefault="0032687D" w:rsidP="0032687D">
      <w:pPr>
        <w:spacing w:line="276" w:lineRule="auto"/>
        <w:ind w:firstLine="720"/>
        <w:rPr>
          <w:sz w:val="22"/>
          <w:szCs w:val="22"/>
        </w:rPr>
      </w:pPr>
      <w:r w:rsidRPr="0032687D">
        <w:rPr>
          <w:sz w:val="22"/>
          <w:szCs w:val="22"/>
        </w:rPr>
        <w:t>NA.</w:t>
      </w:r>
    </w:p>
    <w:p w14:paraId="33647382" w14:textId="77777777" w:rsidR="0032687D" w:rsidRPr="0032687D" w:rsidRDefault="0032687D" w:rsidP="0032687D">
      <w:pPr>
        <w:spacing w:line="276" w:lineRule="auto"/>
        <w:rPr>
          <w:sz w:val="22"/>
          <w:szCs w:val="22"/>
        </w:rPr>
      </w:pPr>
    </w:p>
    <w:p w14:paraId="389560B1" w14:textId="59324F21" w:rsidR="00DF0B01" w:rsidRPr="00E81F93" w:rsidRDefault="00DF0B01">
      <w:pPr>
        <w:pStyle w:val="InfoBlue"/>
        <w:keepLines/>
        <w:rPr>
          <w:sz w:val="22"/>
          <w:szCs w:val="22"/>
        </w:rPr>
      </w:pPr>
    </w:p>
    <w:sectPr w:rsidR="00DF0B01" w:rsidRPr="00E81F9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9A8E3" w14:textId="77777777" w:rsidR="00BA3875" w:rsidRDefault="00BA3875">
      <w:pPr>
        <w:spacing w:line="240" w:lineRule="auto"/>
      </w:pPr>
      <w:r>
        <w:separator/>
      </w:r>
    </w:p>
  </w:endnote>
  <w:endnote w:type="continuationSeparator" w:id="0">
    <w:p w14:paraId="2CA4E78C" w14:textId="77777777" w:rsidR="00BA3875" w:rsidRDefault="00BA3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7A990" w14:textId="77777777" w:rsidR="002958E7" w:rsidRDefault="006E20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D0CF8E" w14:textId="77777777" w:rsidR="002958E7" w:rsidRDefault="002958E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E19" w14:paraId="38957B9E" w14:textId="77777777" w:rsidTr="00E546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D3FA84" w14:textId="77777777" w:rsidR="00655E19" w:rsidRDefault="00655E19" w:rsidP="00655E1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3E4F3A" w14:textId="77777777" w:rsidR="00655E19" w:rsidRDefault="00655E19" w:rsidP="00655E19">
          <w:pPr>
            <w:jc w:val="center"/>
          </w:pPr>
          <w:r>
            <w:sym w:font="Symbol" w:char="F0D3"/>
          </w:r>
          <w:r>
            <w:t xml:space="preserve">FIT Company,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724388" w14:textId="77777777" w:rsidR="00655E19" w:rsidRDefault="00655E19" w:rsidP="00655E1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59B4339D" w14:textId="77777777" w:rsidR="00655E19" w:rsidRDefault="00655E19" w:rsidP="00655E19">
    <w:pPr>
      <w:pStyle w:val="Footer"/>
    </w:pPr>
  </w:p>
  <w:p w14:paraId="6E385B33" w14:textId="77777777" w:rsidR="00655E19" w:rsidRPr="00655E19" w:rsidRDefault="00655E19" w:rsidP="00655E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58E7" w14:paraId="5E36189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198DF" w14:textId="77777777" w:rsidR="002958E7" w:rsidRDefault="006E20F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F293C8" w14:textId="5E93F0EB" w:rsidR="002958E7" w:rsidRDefault="006E20F9">
          <w:pPr>
            <w:jc w:val="center"/>
          </w:pPr>
          <w:r>
            <w:sym w:font="Symbol" w:char="F0D3"/>
          </w:r>
          <w:r w:rsidR="004800BA">
            <w:t>FIT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5E19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1C214A" w14:textId="77777777" w:rsidR="002958E7" w:rsidRDefault="006E20F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55E1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55E19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5C59D9FA" w14:textId="77777777" w:rsidR="002958E7" w:rsidRDefault="00295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0F82A" w14:textId="77777777" w:rsidR="00BA3875" w:rsidRDefault="00BA3875">
      <w:pPr>
        <w:spacing w:line="240" w:lineRule="auto"/>
      </w:pPr>
      <w:r>
        <w:separator/>
      </w:r>
    </w:p>
  </w:footnote>
  <w:footnote w:type="continuationSeparator" w:id="0">
    <w:p w14:paraId="61BB15F2" w14:textId="77777777" w:rsidR="00BA3875" w:rsidRDefault="00BA3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F98CF" w14:textId="0BB83938" w:rsidR="002958E7" w:rsidRDefault="002958E7">
    <w:pPr>
      <w:rPr>
        <w:sz w:val="24"/>
      </w:rPr>
    </w:pPr>
  </w:p>
  <w:p w14:paraId="7395FFBC" w14:textId="77777777" w:rsidR="002958E7" w:rsidRDefault="002958E7">
    <w:pPr>
      <w:pBdr>
        <w:top w:val="single" w:sz="6" w:space="1" w:color="auto"/>
      </w:pBdr>
      <w:rPr>
        <w:sz w:val="24"/>
      </w:rPr>
    </w:pPr>
  </w:p>
  <w:p w14:paraId="5C80B486" w14:textId="46CA85CD" w:rsidR="002958E7" w:rsidRDefault="00E579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FIT Company</w:t>
    </w:r>
  </w:p>
  <w:p w14:paraId="4DA6EF9B" w14:textId="77777777" w:rsidR="002958E7" w:rsidRDefault="00295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58E7" w14:paraId="09FD00D4" w14:textId="77777777">
      <w:tc>
        <w:tcPr>
          <w:tcW w:w="6379" w:type="dxa"/>
        </w:tcPr>
        <w:p w14:paraId="5D9346BE" w14:textId="07BF934D" w:rsidR="002958E7" w:rsidRDefault="0083690E">
          <w:r>
            <w:t>Carti Hotel Management System</w:t>
          </w:r>
        </w:p>
      </w:tc>
      <w:tc>
        <w:tcPr>
          <w:tcW w:w="3179" w:type="dxa"/>
        </w:tcPr>
        <w:p w14:paraId="760DC9A0" w14:textId="77777777" w:rsidR="002958E7" w:rsidRDefault="006E20F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958E7" w14:paraId="42108630" w14:textId="77777777">
      <w:tc>
        <w:tcPr>
          <w:tcW w:w="6379" w:type="dxa"/>
        </w:tcPr>
        <w:p w14:paraId="4A1588AD" w14:textId="1016F362" w:rsidR="002958E7" w:rsidRDefault="00C578D5" w:rsidP="00DE44BE">
          <w:fldSimple w:instr=" TITLE  \* MERGEFORMAT ">
            <w:r w:rsidR="0083690E">
              <w:t xml:space="preserve">Business Use-Case Specification: </w:t>
            </w:r>
          </w:fldSimple>
          <w:r w:rsidR="00DE44BE">
            <w:t>Manage Services</w:t>
          </w:r>
        </w:p>
      </w:tc>
      <w:tc>
        <w:tcPr>
          <w:tcW w:w="3179" w:type="dxa"/>
        </w:tcPr>
        <w:p w14:paraId="37292F83" w14:textId="08FDD6E7" w:rsidR="002958E7" w:rsidRDefault="006E20F9">
          <w:r>
            <w:t xml:space="preserve">  Date:  </w:t>
          </w:r>
          <w:r w:rsidR="007F581C">
            <w:t>1</w:t>
          </w:r>
          <w:r w:rsidR="0083690E">
            <w:t>0/11/2024</w:t>
          </w:r>
        </w:p>
      </w:tc>
    </w:tr>
    <w:tr w:rsidR="002958E7" w14:paraId="75CC1744" w14:textId="77777777">
      <w:tc>
        <w:tcPr>
          <w:tcW w:w="9558" w:type="dxa"/>
          <w:gridSpan w:val="2"/>
        </w:tcPr>
        <w:p w14:paraId="0EF8B1DD" w14:textId="3325598B" w:rsidR="002958E7" w:rsidRDefault="002958E7"/>
      </w:tc>
    </w:tr>
  </w:tbl>
  <w:p w14:paraId="31A57D72" w14:textId="77777777" w:rsidR="002958E7" w:rsidRDefault="00295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925C21"/>
    <w:multiLevelType w:val="multilevel"/>
    <w:tmpl w:val="2E44389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7271C5"/>
    <w:multiLevelType w:val="multilevel"/>
    <w:tmpl w:val="2A36D338"/>
    <w:lvl w:ilvl="0">
      <w:start w:val="1"/>
      <w:numFmt w:val="decimal"/>
      <w:lvlText w:val="%1."/>
      <w:lvlJc w:val="left"/>
      <w:pPr>
        <w:ind w:left="881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1" w:hanging="72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6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721"/>
      </w:pPr>
      <w:rPr>
        <w:rFonts w:hint="default"/>
        <w:lang w:val="en-US" w:eastAsia="en-US" w:bidi="ar-SA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01"/>
    <w:rsid w:val="00294183"/>
    <w:rsid w:val="002958E7"/>
    <w:rsid w:val="002A7C97"/>
    <w:rsid w:val="002D2EED"/>
    <w:rsid w:val="0032687D"/>
    <w:rsid w:val="003F4C4B"/>
    <w:rsid w:val="004800BA"/>
    <w:rsid w:val="00536B65"/>
    <w:rsid w:val="005B1E1B"/>
    <w:rsid w:val="00655E19"/>
    <w:rsid w:val="00656415"/>
    <w:rsid w:val="006E20F9"/>
    <w:rsid w:val="007222F8"/>
    <w:rsid w:val="007534B3"/>
    <w:rsid w:val="007F581C"/>
    <w:rsid w:val="007F6D75"/>
    <w:rsid w:val="0083690E"/>
    <w:rsid w:val="009F0CAE"/>
    <w:rsid w:val="009F5957"/>
    <w:rsid w:val="00A1548E"/>
    <w:rsid w:val="00A35D5B"/>
    <w:rsid w:val="00AE00EE"/>
    <w:rsid w:val="00BA3875"/>
    <w:rsid w:val="00C578D5"/>
    <w:rsid w:val="00DE44BE"/>
    <w:rsid w:val="00DF0B01"/>
    <w:rsid w:val="00E579F7"/>
    <w:rsid w:val="00E81F93"/>
    <w:rsid w:val="00F10CE8"/>
    <w:rsid w:val="00F4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EEB2CE"/>
  <w15:chartTrackingRefBased/>
  <w15:docId w15:val="{27B6B564-BCE4-48BB-8414-28C26D6D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BA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1F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800B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1"/>
    <w:qFormat/>
    <w:rsid w:val="00DE44BE"/>
    <w:pPr>
      <w:autoSpaceDE w:val="0"/>
      <w:autoSpaceDN w:val="0"/>
      <w:spacing w:before="116" w:line="240" w:lineRule="auto"/>
      <w:ind w:left="880" w:hanging="720"/>
    </w:pPr>
    <w:rPr>
      <w:rFonts w:ascii="Arial" w:eastAsia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semiHidden/>
    <w:rsid w:val="0065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Business%20Use%20Cas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Use Case Specification.dot</Template>
  <TotalTime>22</TotalTime>
  <Pages>6</Pages>
  <Words>669</Words>
  <Characters>3572</Characters>
  <Application>Microsoft Office Word</Application>
  <DocSecurity>0</DocSecurity>
  <Lines>210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Use-Case Specification: Book Rooms</vt:lpstr>
    </vt:vector>
  </TitlesOfParts>
  <Company>&lt;Company Name&gt;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Book Rooms</dc:title>
  <dc:subject>&lt;Project Name&gt;</dc:subject>
  <dc:creator>NGUYEN MINH</dc:creator>
  <cp:keywords/>
  <dc:description/>
  <cp:lastModifiedBy>Microsoft account</cp:lastModifiedBy>
  <cp:revision>17</cp:revision>
  <cp:lastPrinted>1899-12-31T17:00:00Z</cp:lastPrinted>
  <dcterms:created xsi:type="dcterms:W3CDTF">2024-11-25T14:59:00Z</dcterms:created>
  <dcterms:modified xsi:type="dcterms:W3CDTF">2024-11-28T09:13:00Z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c4100717394e00e4227b6c45c3291dc2862719fb78775b753d13b30e53bc2f51</vt:lpwstr>
  </property>
</Properties>
</file>